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82A" w:rsidRDefault="003A282A" w:rsidP="003A282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Statement of Purpose: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Create a mobile, network penetration tester that can rate business’s security.</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3A282A" w:rsidRDefault="003A282A" w:rsidP="003A282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Background:</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Small businesses and non-profits often deal with sensitive data, but don’t have the funds to pay for expensive network testing. They want to be sure that their data is secure, without big upfront costs. It should be a straightforward procedure. One should only need to walk into the business and at the press of a button have everything begin to test the network automatically. The end result should a report of breaches, network weaknesses, and present to the business with real and actionable results.</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3A282A" w:rsidRDefault="003A282A" w:rsidP="003A282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What We Need:</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Compact network penetrator</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LAN Turtle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Pineapple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Raspberry pi 3 with Kali Linux</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Knowledge of networks and network security</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Shell scripting skills</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Ability to solve problems we aren’t even aware of yet</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Detailed list of what to test and how to rate the performance of an attacked system</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3A282A" w:rsidRDefault="003A282A" w:rsidP="003A282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What We Have: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Raspberry pi 3 with Kali Linux</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Scripting Skills</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Assorted coding languages</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Knowledge of networks security</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Growing Knowledge of Networks</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Skills in Databases</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Skills in Artificial Intelligence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Growing skills in mobile programming</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Team Members:</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Jacob Wild</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Spencer </w:t>
      </w:r>
      <w:proofErr w:type="spellStart"/>
      <w:r>
        <w:rPr>
          <w:rFonts w:ascii="Helvetica" w:hAnsi="Helvetica" w:cs="Helvetica"/>
          <w:color w:val="2D3B45"/>
        </w:rPr>
        <w:t>Ollila</w:t>
      </w:r>
      <w:proofErr w:type="spellEnd"/>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Eric Mill</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Anson </w:t>
      </w:r>
      <w:proofErr w:type="spellStart"/>
      <w:r>
        <w:rPr>
          <w:rFonts w:ascii="Helvetica" w:hAnsi="Helvetica" w:cs="Helvetica"/>
          <w:color w:val="2D3B45"/>
        </w:rPr>
        <w:t>Lichtfuss</w:t>
      </w:r>
      <w:proofErr w:type="spellEnd"/>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Talon Marquard</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3A282A" w:rsidRDefault="003A282A" w:rsidP="003A282A">
      <w:pPr>
        <w:pStyle w:val="NormalWeb"/>
        <w:shd w:val="clear" w:color="auto" w:fill="FFFFFF"/>
        <w:spacing w:before="180" w:beforeAutospacing="0" w:after="0" w:afterAutospacing="0"/>
        <w:rPr>
          <w:rFonts w:ascii="Helvetica" w:hAnsi="Helvetica" w:cs="Helvetica"/>
          <w:color w:val="2D3B45"/>
        </w:rPr>
      </w:pPr>
      <w:r>
        <w:rPr>
          <w:rStyle w:val="Strong"/>
          <w:rFonts w:ascii="Helvetica" w:hAnsi="Helvetica" w:cs="Helvetica"/>
          <w:color w:val="2D3B45"/>
        </w:rPr>
        <w:t xml:space="preserve">What is </w:t>
      </w:r>
      <w:proofErr w:type="gramStart"/>
      <w:r>
        <w:rPr>
          <w:rStyle w:val="Strong"/>
          <w:rFonts w:ascii="Helvetica" w:hAnsi="Helvetica" w:cs="Helvetica"/>
          <w:color w:val="2D3B45"/>
        </w:rPr>
        <w:t>Missing</w:t>
      </w:r>
      <w:proofErr w:type="gramEnd"/>
      <w:r>
        <w:rPr>
          <w:rStyle w:val="Strong"/>
          <w:rFonts w:ascii="Helvetica" w:hAnsi="Helvetica" w:cs="Helvetica"/>
          <w:color w:val="2D3B45"/>
        </w:rPr>
        <w:t>:</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Exact specifications of what we will be testing and how to rate performance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LAN Turtle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Pineapple</w:t>
      </w:r>
    </w:p>
    <w:p w:rsidR="003A282A" w:rsidRDefault="003A282A" w:rsidP="003A282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E87EB7" w:rsidRDefault="00E87EB7">
      <w:bookmarkStart w:id="0" w:name="_GoBack"/>
      <w:bookmarkEnd w:id="0"/>
    </w:p>
    <w:sectPr w:rsidR="00E8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2A"/>
    <w:rsid w:val="003A282A"/>
    <w:rsid w:val="00E8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9739C-1562-487C-8325-58272978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9030A389</Template>
  <TotalTime>1</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A. Marquard</dc:creator>
  <cp:keywords/>
  <dc:description/>
  <cp:lastModifiedBy>Talon A. Marquard</cp:lastModifiedBy>
  <cp:revision>1</cp:revision>
  <dcterms:created xsi:type="dcterms:W3CDTF">2017-10-10T16:13:00Z</dcterms:created>
  <dcterms:modified xsi:type="dcterms:W3CDTF">2017-10-10T16:14:00Z</dcterms:modified>
</cp:coreProperties>
</file>