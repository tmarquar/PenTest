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8AA2D" w14:textId="77777777" w:rsidR="00355241" w:rsidRDefault="00355241" w:rsidP="00355241">
      <w:pPr>
        <w:jc w:val="center"/>
      </w:pPr>
    </w:p>
    <w:p w14:paraId="4F752DAE" w14:textId="77777777" w:rsidR="00355241" w:rsidRDefault="00355241" w:rsidP="00355241">
      <w:pPr>
        <w:jc w:val="center"/>
      </w:pPr>
    </w:p>
    <w:p w14:paraId="5D6641ED" w14:textId="77777777" w:rsidR="00355241" w:rsidRDefault="00355241" w:rsidP="00355241">
      <w:pPr>
        <w:jc w:val="center"/>
      </w:pPr>
    </w:p>
    <w:p w14:paraId="36FC1982" w14:textId="77777777" w:rsidR="00355241" w:rsidRDefault="00355241" w:rsidP="00355241">
      <w:pPr>
        <w:jc w:val="center"/>
      </w:pPr>
    </w:p>
    <w:p w14:paraId="006B6619" w14:textId="77777777" w:rsidR="00355241" w:rsidRDefault="00355241" w:rsidP="00355241">
      <w:pPr>
        <w:jc w:val="center"/>
      </w:pPr>
    </w:p>
    <w:p w14:paraId="333886B4" w14:textId="77777777" w:rsidR="00355241" w:rsidRDefault="00355241" w:rsidP="00355241">
      <w:pPr>
        <w:jc w:val="center"/>
      </w:pPr>
    </w:p>
    <w:p w14:paraId="1A947505" w14:textId="77777777" w:rsidR="00355241" w:rsidRDefault="00355241" w:rsidP="00355241">
      <w:pPr>
        <w:jc w:val="center"/>
      </w:pPr>
    </w:p>
    <w:p w14:paraId="4C5A06B0" w14:textId="77777777" w:rsidR="00355241" w:rsidRDefault="00355241" w:rsidP="00355241">
      <w:pPr>
        <w:jc w:val="center"/>
      </w:pPr>
    </w:p>
    <w:p w14:paraId="34BF632B" w14:textId="77777777" w:rsidR="00355241" w:rsidRDefault="00355241" w:rsidP="00355241">
      <w:pPr>
        <w:jc w:val="center"/>
      </w:pPr>
    </w:p>
    <w:p w14:paraId="2D4C46E2" w14:textId="77777777" w:rsidR="00355241" w:rsidRDefault="00355241" w:rsidP="005C5C8F"/>
    <w:p w14:paraId="624812E8" w14:textId="77777777" w:rsidR="00355241" w:rsidRDefault="00355241" w:rsidP="00355241">
      <w:pPr>
        <w:jc w:val="right"/>
        <w:rPr>
          <w:sz w:val="36"/>
          <w:szCs w:val="36"/>
        </w:rPr>
      </w:pPr>
      <w:r>
        <w:rPr>
          <w:sz w:val="36"/>
          <w:szCs w:val="36"/>
        </w:rPr>
        <w:t>Penetration Tester</w:t>
      </w:r>
    </w:p>
    <w:p w14:paraId="020A4113" w14:textId="77777777" w:rsidR="00355241" w:rsidRDefault="00355241" w:rsidP="00355241">
      <w:pPr>
        <w:jc w:val="right"/>
        <w:rPr>
          <w:sz w:val="36"/>
          <w:szCs w:val="36"/>
          <w:u w:val="single"/>
        </w:rPr>
      </w:pPr>
      <w:r>
        <w:rPr>
          <w:sz w:val="36"/>
          <w:szCs w:val="36"/>
          <w:u w:val="single"/>
        </w:rPr>
        <w:t>Product Design Specification</w:t>
      </w:r>
    </w:p>
    <w:p w14:paraId="5E6F33DE" w14:textId="77777777" w:rsidR="00355241" w:rsidRDefault="000876C4" w:rsidP="00355241">
      <w:pPr>
        <w:jc w:val="right"/>
        <w:rPr>
          <w:sz w:val="36"/>
          <w:szCs w:val="36"/>
        </w:rPr>
      </w:pPr>
      <w:r>
        <w:rPr>
          <w:sz w:val="36"/>
          <w:szCs w:val="36"/>
        </w:rPr>
        <w:t>Version 1.3</w:t>
      </w:r>
    </w:p>
    <w:p w14:paraId="6B25ADCE" w14:textId="77777777" w:rsidR="00355241" w:rsidRDefault="000876C4" w:rsidP="00355241">
      <w:pPr>
        <w:jc w:val="right"/>
        <w:rPr>
          <w:sz w:val="36"/>
          <w:szCs w:val="36"/>
        </w:rPr>
      </w:pPr>
      <w:r>
        <w:rPr>
          <w:sz w:val="36"/>
          <w:szCs w:val="36"/>
        </w:rPr>
        <w:t>12</w:t>
      </w:r>
      <w:r w:rsidR="00355241">
        <w:rPr>
          <w:sz w:val="36"/>
          <w:szCs w:val="36"/>
        </w:rPr>
        <w:t>/</w:t>
      </w:r>
      <w:r>
        <w:rPr>
          <w:sz w:val="36"/>
          <w:szCs w:val="36"/>
        </w:rPr>
        <w:t>2</w:t>
      </w:r>
      <w:r w:rsidR="00355241">
        <w:rPr>
          <w:sz w:val="36"/>
          <w:szCs w:val="36"/>
        </w:rPr>
        <w:t>/17</w:t>
      </w:r>
    </w:p>
    <w:p w14:paraId="1F89A6BB" w14:textId="77777777" w:rsidR="00355241" w:rsidRDefault="00355241" w:rsidP="00355241">
      <w:pPr>
        <w:jc w:val="right"/>
        <w:rPr>
          <w:sz w:val="36"/>
          <w:szCs w:val="36"/>
        </w:rPr>
      </w:pPr>
    </w:p>
    <w:p w14:paraId="7ECE272D" w14:textId="77777777" w:rsidR="005C5C8F" w:rsidRDefault="005C5C8F" w:rsidP="00355241">
      <w:pPr>
        <w:jc w:val="right"/>
        <w:rPr>
          <w:sz w:val="36"/>
          <w:szCs w:val="36"/>
        </w:rPr>
      </w:pPr>
    </w:p>
    <w:p w14:paraId="45C1E1FB" w14:textId="77777777" w:rsidR="005C5C8F" w:rsidRDefault="005C5C8F" w:rsidP="00355241">
      <w:pPr>
        <w:jc w:val="right"/>
        <w:rPr>
          <w:sz w:val="36"/>
          <w:szCs w:val="36"/>
        </w:rPr>
      </w:pPr>
    </w:p>
    <w:p w14:paraId="3A07451B" w14:textId="77777777" w:rsidR="005C5C8F" w:rsidRDefault="005C5C8F" w:rsidP="00355241">
      <w:pPr>
        <w:jc w:val="right"/>
        <w:rPr>
          <w:sz w:val="36"/>
          <w:szCs w:val="36"/>
        </w:rPr>
      </w:pPr>
    </w:p>
    <w:p w14:paraId="43F2FE5E" w14:textId="77777777" w:rsidR="005C5C8F" w:rsidRDefault="005C5C8F" w:rsidP="00355241">
      <w:pPr>
        <w:jc w:val="right"/>
        <w:rPr>
          <w:sz w:val="36"/>
          <w:szCs w:val="36"/>
        </w:rPr>
      </w:pPr>
    </w:p>
    <w:p w14:paraId="5C1522A8" w14:textId="77777777" w:rsidR="005C5C8F" w:rsidRDefault="005C5C8F" w:rsidP="00355241">
      <w:pPr>
        <w:jc w:val="right"/>
      </w:pPr>
      <w:r>
        <w:t>Authors:</w:t>
      </w:r>
    </w:p>
    <w:p w14:paraId="31DF5DF3" w14:textId="77777777" w:rsidR="005C5C8F" w:rsidRDefault="005C5C8F" w:rsidP="00355241">
      <w:pPr>
        <w:jc w:val="right"/>
      </w:pPr>
      <w:r>
        <w:t>Jacob Wild</w:t>
      </w:r>
    </w:p>
    <w:p w14:paraId="612401BA" w14:textId="77777777" w:rsidR="005C5C8F" w:rsidRDefault="005C5C8F" w:rsidP="00355241">
      <w:pPr>
        <w:jc w:val="right"/>
      </w:pPr>
      <w:r>
        <w:t>Anson Lytkchiuofoousefache</w:t>
      </w:r>
      <w:r w:rsidR="005A5695">
        <w:t xml:space="preserve"> (Lichtfuss)</w:t>
      </w:r>
    </w:p>
    <w:p w14:paraId="3D631D3A" w14:textId="77777777" w:rsidR="005C5C8F" w:rsidRDefault="005C5C8F" w:rsidP="00355241">
      <w:pPr>
        <w:jc w:val="right"/>
      </w:pPr>
      <w:r>
        <w:t>Spencer Ollila</w:t>
      </w:r>
    </w:p>
    <w:p w14:paraId="1E65200D" w14:textId="77777777" w:rsidR="00355241" w:rsidRDefault="005C5C8F" w:rsidP="00C51C84">
      <w:pPr>
        <w:jc w:val="right"/>
      </w:pPr>
      <w:r>
        <w:t>T. A. Marquard</w:t>
      </w:r>
    </w:p>
    <w:p w14:paraId="288B4E5E" w14:textId="77777777" w:rsidR="00712B84" w:rsidRDefault="00712B84" w:rsidP="00C51C84">
      <w:pPr>
        <w:jc w:val="right"/>
      </w:pPr>
      <w:r>
        <w:t>Eric Mill</w:t>
      </w:r>
    </w:p>
    <w:p w14:paraId="034A361B" w14:textId="77777777" w:rsidR="00C51C84" w:rsidRDefault="00C51C84" w:rsidP="00C51C84">
      <w:pPr>
        <w:jc w:val="right"/>
      </w:pPr>
    </w:p>
    <w:p w14:paraId="510A6800" w14:textId="77777777" w:rsidR="00355241" w:rsidRDefault="00355241" w:rsidP="00355241">
      <w:pPr>
        <w:jc w:val="center"/>
        <w:rPr>
          <w:sz w:val="28"/>
          <w:szCs w:val="28"/>
        </w:rPr>
      </w:pPr>
      <w:r>
        <w:rPr>
          <w:sz w:val="28"/>
          <w:szCs w:val="28"/>
        </w:rPr>
        <w:t>Version History</w:t>
      </w:r>
    </w:p>
    <w:p w14:paraId="174498B4" w14:textId="77777777" w:rsidR="00355241" w:rsidRDefault="00355241" w:rsidP="00355241">
      <w:r>
        <w:t>[info]</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55241" w14:paraId="7B765A3D" w14:textId="77777777" w:rsidTr="00355241">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58" w:type="dxa"/>
          </w:tcPr>
          <w:p w14:paraId="3DA2ED8F" w14:textId="77777777" w:rsidR="00355241" w:rsidRDefault="00355241" w:rsidP="00355241">
            <w:pPr>
              <w:jc w:val="center"/>
            </w:pPr>
            <w:r>
              <w:t>Version</w:t>
            </w:r>
          </w:p>
          <w:p w14:paraId="2E805B52" w14:textId="77777777" w:rsidR="00355241" w:rsidRPr="00355241" w:rsidRDefault="00355241" w:rsidP="00355241">
            <w:pPr>
              <w:jc w:val="center"/>
            </w:pPr>
            <w:r>
              <w:t>#</w:t>
            </w:r>
          </w:p>
        </w:tc>
        <w:tc>
          <w:tcPr>
            <w:tcW w:w="1558" w:type="dxa"/>
          </w:tcPr>
          <w:p w14:paraId="0D3C2080"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Implemented</w:t>
            </w:r>
          </w:p>
          <w:p w14:paraId="56B77B75"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8" w:type="dxa"/>
          </w:tcPr>
          <w:p w14:paraId="580810BE"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Revision</w:t>
            </w:r>
          </w:p>
          <w:p w14:paraId="48772FAD"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8" w:type="dxa"/>
          </w:tcPr>
          <w:p w14:paraId="1F6CD3D8"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Approved</w:t>
            </w:r>
          </w:p>
          <w:p w14:paraId="2D07D0B3"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9" w:type="dxa"/>
          </w:tcPr>
          <w:p w14:paraId="1FDE2498"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Approval</w:t>
            </w:r>
          </w:p>
          <w:p w14:paraId="282E8C39"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9" w:type="dxa"/>
          </w:tcPr>
          <w:p w14:paraId="1CC6389B" w14:textId="77777777" w:rsidR="00355241" w:rsidRDefault="00355241" w:rsidP="00355241">
            <w:pPr>
              <w:jc w:val="center"/>
              <w:cnfStyle w:val="100000000000" w:firstRow="1" w:lastRow="0" w:firstColumn="0" w:lastColumn="0" w:oddVBand="0" w:evenVBand="0" w:oddHBand="0" w:evenHBand="0" w:firstRowFirstColumn="0" w:firstRowLastColumn="0" w:lastRowFirstColumn="0" w:lastRowLastColumn="0"/>
            </w:pPr>
            <w:r>
              <w:t>Reason</w:t>
            </w:r>
          </w:p>
        </w:tc>
      </w:tr>
      <w:tr w:rsidR="00355241" w14:paraId="63CA98CE"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0670BE64" w14:textId="77777777" w:rsidR="00355241" w:rsidRDefault="005C5C8F" w:rsidP="005C5C8F">
            <w:pPr>
              <w:jc w:val="center"/>
            </w:pPr>
            <w:r>
              <w:t>1</w:t>
            </w:r>
          </w:p>
        </w:tc>
        <w:tc>
          <w:tcPr>
            <w:tcW w:w="1558" w:type="dxa"/>
          </w:tcPr>
          <w:p w14:paraId="2E44A8EB" w14:textId="77777777" w:rsidR="00355241" w:rsidRDefault="005C5C8F" w:rsidP="00355241">
            <w:pPr>
              <w:cnfStyle w:val="000000000000" w:firstRow="0" w:lastRow="0" w:firstColumn="0" w:lastColumn="0" w:oddVBand="0" w:evenVBand="0" w:oddHBand="0" w:evenHBand="0" w:firstRowFirstColumn="0" w:firstRowLastColumn="0" w:lastRowFirstColumn="0" w:lastRowLastColumn="0"/>
            </w:pPr>
            <w:r>
              <w:t>T.A. Marquard</w:t>
            </w:r>
          </w:p>
        </w:tc>
        <w:tc>
          <w:tcPr>
            <w:tcW w:w="1558" w:type="dxa"/>
          </w:tcPr>
          <w:p w14:paraId="1B1107C1" w14:textId="77777777" w:rsidR="00355241" w:rsidRDefault="005C5C8F" w:rsidP="00355241">
            <w:pPr>
              <w:cnfStyle w:val="000000000000" w:firstRow="0" w:lastRow="0" w:firstColumn="0" w:lastColumn="0" w:oddVBand="0" w:evenVBand="0" w:oddHBand="0" w:evenHBand="0" w:firstRowFirstColumn="0" w:firstRowLastColumn="0" w:lastRowFirstColumn="0" w:lastRowLastColumn="0"/>
            </w:pPr>
            <w:r>
              <w:t>10/25/17</w:t>
            </w:r>
          </w:p>
        </w:tc>
        <w:tc>
          <w:tcPr>
            <w:tcW w:w="1558" w:type="dxa"/>
          </w:tcPr>
          <w:p w14:paraId="77633C6B" w14:textId="77777777" w:rsidR="00355241" w:rsidRDefault="005A5695" w:rsidP="00355241">
            <w:pPr>
              <w:cnfStyle w:val="000000000000" w:firstRow="0" w:lastRow="0" w:firstColumn="0" w:lastColumn="0" w:oddVBand="0" w:evenVBand="0" w:oddHBand="0" w:evenHBand="0" w:firstRowFirstColumn="0" w:firstRowLastColumn="0" w:lastRowFirstColumn="0" w:lastRowLastColumn="0"/>
            </w:pPr>
            <w:r>
              <w:t>Spencer Ollila</w:t>
            </w:r>
          </w:p>
        </w:tc>
        <w:tc>
          <w:tcPr>
            <w:tcW w:w="1559" w:type="dxa"/>
          </w:tcPr>
          <w:p w14:paraId="3511D5C0" w14:textId="77777777" w:rsidR="00355241" w:rsidRDefault="005A5695" w:rsidP="00355241">
            <w:pPr>
              <w:cnfStyle w:val="000000000000" w:firstRow="0" w:lastRow="0" w:firstColumn="0" w:lastColumn="0" w:oddVBand="0" w:evenVBand="0" w:oddHBand="0" w:evenHBand="0" w:firstRowFirstColumn="0" w:firstRowLastColumn="0" w:lastRowFirstColumn="0" w:lastRowLastColumn="0"/>
            </w:pPr>
            <w:r>
              <w:t>10/25/17</w:t>
            </w:r>
          </w:p>
        </w:tc>
        <w:tc>
          <w:tcPr>
            <w:tcW w:w="1559" w:type="dxa"/>
          </w:tcPr>
          <w:p w14:paraId="0841EA6A" w14:textId="77777777" w:rsidR="00355241" w:rsidRDefault="005C5C8F" w:rsidP="00355241">
            <w:pPr>
              <w:cnfStyle w:val="000000000000" w:firstRow="0" w:lastRow="0" w:firstColumn="0" w:lastColumn="0" w:oddVBand="0" w:evenVBand="0" w:oddHBand="0" w:evenHBand="0" w:firstRowFirstColumn="0" w:firstRowLastColumn="0" w:lastRowFirstColumn="0" w:lastRowLastColumn="0"/>
            </w:pPr>
            <w:r>
              <w:t>Getting Started</w:t>
            </w:r>
          </w:p>
        </w:tc>
      </w:tr>
      <w:tr w:rsidR="00355241" w14:paraId="2221EE50"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6E550ECB" w14:textId="77777777" w:rsidR="00355241" w:rsidRDefault="008E200D" w:rsidP="008E200D">
            <w:pPr>
              <w:jc w:val="center"/>
            </w:pPr>
            <w:r>
              <w:t>2</w:t>
            </w:r>
          </w:p>
        </w:tc>
        <w:tc>
          <w:tcPr>
            <w:tcW w:w="1558" w:type="dxa"/>
          </w:tcPr>
          <w:p w14:paraId="50257A88" w14:textId="77777777" w:rsidR="00355241" w:rsidRDefault="008E200D" w:rsidP="00355241">
            <w:pPr>
              <w:cnfStyle w:val="000000000000" w:firstRow="0" w:lastRow="0" w:firstColumn="0" w:lastColumn="0" w:oddVBand="0" w:evenVBand="0" w:oddHBand="0" w:evenHBand="0" w:firstRowFirstColumn="0" w:firstRowLastColumn="0" w:lastRowFirstColumn="0" w:lastRowLastColumn="0"/>
            </w:pPr>
            <w:r>
              <w:t>Eric Mill</w:t>
            </w:r>
          </w:p>
        </w:tc>
        <w:tc>
          <w:tcPr>
            <w:tcW w:w="1558" w:type="dxa"/>
          </w:tcPr>
          <w:p w14:paraId="48DA85C1" w14:textId="77777777" w:rsidR="00355241" w:rsidRDefault="008E200D" w:rsidP="00355241">
            <w:pPr>
              <w:cnfStyle w:val="000000000000" w:firstRow="0" w:lastRow="0" w:firstColumn="0" w:lastColumn="0" w:oddVBand="0" w:evenVBand="0" w:oddHBand="0" w:evenHBand="0" w:firstRowFirstColumn="0" w:firstRowLastColumn="0" w:lastRowFirstColumn="0" w:lastRowLastColumn="0"/>
            </w:pPr>
            <w:r>
              <w:t>11/6/17</w:t>
            </w:r>
          </w:p>
        </w:tc>
        <w:tc>
          <w:tcPr>
            <w:tcW w:w="1558" w:type="dxa"/>
          </w:tcPr>
          <w:p w14:paraId="024A087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6D34994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15E8E18F" w14:textId="77777777" w:rsidR="00355241" w:rsidRDefault="00EF2F9B" w:rsidP="00355241">
            <w:pPr>
              <w:cnfStyle w:val="000000000000" w:firstRow="0" w:lastRow="0" w:firstColumn="0" w:lastColumn="0" w:oddVBand="0" w:evenVBand="0" w:oddHBand="0" w:evenHBand="0" w:firstRowFirstColumn="0" w:firstRowLastColumn="0" w:lastRowFirstColumn="0" w:lastRowLastColumn="0"/>
            </w:pPr>
            <w:r>
              <w:t>Adding some</w:t>
            </w:r>
          </w:p>
        </w:tc>
      </w:tr>
      <w:tr w:rsidR="00355241" w14:paraId="6ED6430B"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0AC031DB" w14:textId="77777777" w:rsidR="00355241" w:rsidRDefault="000876C4" w:rsidP="000876C4">
            <w:pPr>
              <w:jc w:val="center"/>
            </w:pPr>
            <w:r>
              <w:t>3</w:t>
            </w:r>
          </w:p>
        </w:tc>
        <w:tc>
          <w:tcPr>
            <w:tcW w:w="1558" w:type="dxa"/>
          </w:tcPr>
          <w:p w14:paraId="0A455A48" w14:textId="77777777" w:rsidR="00355241" w:rsidRDefault="000876C4" w:rsidP="00355241">
            <w:pPr>
              <w:cnfStyle w:val="000000000000" w:firstRow="0" w:lastRow="0" w:firstColumn="0" w:lastColumn="0" w:oddVBand="0" w:evenVBand="0" w:oddHBand="0" w:evenHBand="0" w:firstRowFirstColumn="0" w:firstRowLastColumn="0" w:lastRowFirstColumn="0" w:lastRowLastColumn="0"/>
            </w:pPr>
            <w:r>
              <w:t>All - Spencer</w:t>
            </w:r>
          </w:p>
        </w:tc>
        <w:tc>
          <w:tcPr>
            <w:tcW w:w="1558" w:type="dxa"/>
          </w:tcPr>
          <w:p w14:paraId="21A526B8" w14:textId="77777777" w:rsidR="00355241" w:rsidRDefault="000876C4" w:rsidP="00355241">
            <w:pPr>
              <w:cnfStyle w:val="000000000000" w:firstRow="0" w:lastRow="0" w:firstColumn="0" w:lastColumn="0" w:oddVBand="0" w:evenVBand="0" w:oddHBand="0" w:evenHBand="0" w:firstRowFirstColumn="0" w:firstRowLastColumn="0" w:lastRowFirstColumn="0" w:lastRowLastColumn="0"/>
            </w:pPr>
            <w:r>
              <w:t>12/2/18</w:t>
            </w:r>
          </w:p>
        </w:tc>
        <w:tc>
          <w:tcPr>
            <w:tcW w:w="1558" w:type="dxa"/>
          </w:tcPr>
          <w:p w14:paraId="57CB1AE9"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25D4541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DAA71A2"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14:paraId="023BBBD0"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2CD6EC1E" w14:textId="77777777" w:rsidR="00355241" w:rsidRDefault="00355241" w:rsidP="00355241"/>
        </w:tc>
        <w:tc>
          <w:tcPr>
            <w:tcW w:w="1558" w:type="dxa"/>
          </w:tcPr>
          <w:p w14:paraId="4C2CFCC3"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74E991B7"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3F880142"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FA50A7B"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98FF1CA"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14:paraId="2019AB5F" w14:textId="77777777" w:rsidTr="00355241">
        <w:tc>
          <w:tcPr>
            <w:cnfStyle w:val="001000000000" w:firstRow="0" w:lastRow="0" w:firstColumn="1" w:lastColumn="0" w:oddVBand="0" w:evenVBand="0" w:oddHBand="0" w:evenHBand="0" w:firstRowFirstColumn="0" w:firstRowLastColumn="0" w:lastRowFirstColumn="0" w:lastRowLastColumn="0"/>
            <w:tcW w:w="1558" w:type="dxa"/>
          </w:tcPr>
          <w:p w14:paraId="48A0BD7B" w14:textId="77777777" w:rsidR="00355241" w:rsidRDefault="00355241" w:rsidP="00355241"/>
        </w:tc>
        <w:tc>
          <w:tcPr>
            <w:tcW w:w="1558" w:type="dxa"/>
          </w:tcPr>
          <w:p w14:paraId="5991E3E3"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4CE061E4"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57184D48"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A599AB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3A927830"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bl>
    <w:p w14:paraId="13D01E80" w14:textId="77777777" w:rsidR="00355241" w:rsidRDefault="00355241" w:rsidP="00355241"/>
    <w:p w14:paraId="322ED6D0" w14:textId="77777777" w:rsidR="00355241" w:rsidRDefault="00355241" w:rsidP="00355241"/>
    <w:p w14:paraId="49F3B9E3" w14:textId="77777777" w:rsidR="00355241" w:rsidRDefault="00355241" w:rsidP="00355241"/>
    <w:p w14:paraId="262F0884" w14:textId="77777777" w:rsidR="00355241" w:rsidRDefault="00355241" w:rsidP="00355241"/>
    <w:p w14:paraId="75667BA1" w14:textId="77777777" w:rsidR="00355241" w:rsidRDefault="00355241" w:rsidP="00355241"/>
    <w:p w14:paraId="77A1BADC" w14:textId="77777777" w:rsidR="00355241" w:rsidRDefault="00355241" w:rsidP="00355241"/>
    <w:p w14:paraId="128A6F01" w14:textId="77777777" w:rsidR="00355241" w:rsidRDefault="00355241" w:rsidP="00355241"/>
    <w:p w14:paraId="63D12E30" w14:textId="77777777" w:rsidR="00355241" w:rsidRDefault="00355241" w:rsidP="00355241"/>
    <w:p w14:paraId="6AE5C372" w14:textId="77777777" w:rsidR="00355241" w:rsidRDefault="00355241" w:rsidP="00355241"/>
    <w:p w14:paraId="0B87EEB8" w14:textId="77777777" w:rsidR="00355241" w:rsidRDefault="00355241" w:rsidP="00355241"/>
    <w:p w14:paraId="78DDB785" w14:textId="77777777" w:rsidR="00355241" w:rsidRDefault="00355241" w:rsidP="00355241"/>
    <w:p w14:paraId="6CD66FBC" w14:textId="77777777" w:rsidR="00355241" w:rsidRDefault="00355241" w:rsidP="00355241"/>
    <w:p w14:paraId="79897A67" w14:textId="77777777" w:rsidR="00355241" w:rsidRDefault="00355241" w:rsidP="00355241"/>
    <w:p w14:paraId="2A29AC0B" w14:textId="77777777" w:rsidR="00355241" w:rsidRDefault="00355241" w:rsidP="00355241"/>
    <w:p w14:paraId="1BB9E7C2" w14:textId="77777777" w:rsidR="00355241" w:rsidRDefault="00355241" w:rsidP="00355241"/>
    <w:p w14:paraId="45FCB513" w14:textId="77777777" w:rsidR="00355241" w:rsidRDefault="00355241" w:rsidP="00355241"/>
    <w:p w14:paraId="0ABB6B34" w14:textId="77777777" w:rsidR="00355241" w:rsidRDefault="00355241" w:rsidP="00355241"/>
    <w:p w14:paraId="530C6070" w14:textId="77777777" w:rsidR="00355241" w:rsidRDefault="00355241" w:rsidP="00355241"/>
    <w:p w14:paraId="1CDC8B85" w14:textId="77777777" w:rsidR="00355241" w:rsidRDefault="00355241" w:rsidP="00355241"/>
    <w:p w14:paraId="53E13732" w14:textId="77777777" w:rsidR="00355241" w:rsidRDefault="00355241" w:rsidP="00355241"/>
    <w:p w14:paraId="020F56C1" w14:textId="77777777" w:rsidR="00355241" w:rsidRDefault="00355241" w:rsidP="00355241"/>
    <w:p w14:paraId="217FD892" w14:textId="77777777" w:rsidR="00355241" w:rsidRDefault="00355241" w:rsidP="00355241"/>
    <w:p w14:paraId="40A42432" w14:textId="77777777" w:rsidR="00355241" w:rsidRDefault="00355241" w:rsidP="00355241">
      <w:pPr>
        <w:jc w:val="center"/>
        <w:rPr>
          <w:sz w:val="28"/>
          <w:szCs w:val="28"/>
        </w:rPr>
      </w:pPr>
      <w:r>
        <w:rPr>
          <w:sz w:val="28"/>
          <w:szCs w:val="28"/>
        </w:rPr>
        <w:t>Notes</w:t>
      </w:r>
    </w:p>
    <w:p w14:paraId="740D63C2" w14:textId="77777777" w:rsidR="00355241" w:rsidRDefault="00355241" w:rsidP="00355241">
      <w:pPr>
        <w:jc w:val="center"/>
        <w:rPr>
          <w:sz w:val="28"/>
          <w:szCs w:val="28"/>
        </w:rPr>
      </w:pPr>
    </w:p>
    <w:p w14:paraId="40B90243" w14:textId="77777777" w:rsidR="00355241" w:rsidRDefault="00355241" w:rsidP="00355241">
      <w:pPr>
        <w:jc w:val="center"/>
        <w:rPr>
          <w:sz w:val="28"/>
          <w:szCs w:val="28"/>
        </w:rPr>
      </w:pPr>
    </w:p>
    <w:p w14:paraId="149896B0" w14:textId="77777777" w:rsidR="00355241" w:rsidRDefault="00355241" w:rsidP="00355241">
      <w:pPr>
        <w:jc w:val="center"/>
        <w:rPr>
          <w:sz w:val="28"/>
          <w:szCs w:val="28"/>
        </w:rPr>
      </w:pPr>
    </w:p>
    <w:p w14:paraId="3CD9A951" w14:textId="77777777" w:rsidR="00355241" w:rsidRDefault="00355241" w:rsidP="00355241">
      <w:pPr>
        <w:jc w:val="center"/>
        <w:rPr>
          <w:sz w:val="28"/>
          <w:szCs w:val="28"/>
        </w:rPr>
      </w:pPr>
    </w:p>
    <w:p w14:paraId="054157EE" w14:textId="77777777" w:rsidR="00355241" w:rsidRDefault="00355241" w:rsidP="00355241">
      <w:pPr>
        <w:jc w:val="center"/>
        <w:rPr>
          <w:sz w:val="28"/>
          <w:szCs w:val="28"/>
        </w:rPr>
      </w:pPr>
    </w:p>
    <w:p w14:paraId="36D6EE39" w14:textId="77777777" w:rsidR="00355241" w:rsidRDefault="00355241" w:rsidP="00355241">
      <w:pPr>
        <w:jc w:val="center"/>
        <w:rPr>
          <w:sz w:val="28"/>
          <w:szCs w:val="28"/>
        </w:rPr>
      </w:pPr>
    </w:p>
    <w:p w14:paraId="6E7DD35A" w14:textId="77777777" w:rsidR="00355241" w:rsidRDefault="00355241" w:rsidP="00355241">
      <w:pPr>
        <w:jc w:val="center"/>
        <w:rPr>
          <w:sz w:val="28"/>
          <w:szCs w:val="28"/>
        </w:rPr>
      </w:pPr>
    </w:p>
    <w:p w14:paraId="6C220AF2" w14:textId="77777777" w:rsidR="00355241" w:rsidRDefault="00355241" w:rsidP="00355241">
      <w:pPr>
        <w:jc w:val="center"/>
        <w:rPr>
          <w:sz w:val="28"/>
          <w:szCs w:val="28"/>
        </w:rPr>
      </w:pPr>
    </w:p>
    <w:p w14:paraId="710ACB70" w14:textId="77777777" w:rsidR="00355241" w:rsidRDefault="00355241" w:rsidP="00355241">
      <w:pPr>
        <w:jc w:val="center"/>
        <w:rPr>
          <w:sz w:val="28"/>
          <w:szCs w:val="28"/>
        </w:rPr>
      </w:pPr>
    </w:p>
    <w:p w14:paraId="462B8CAF" w14:textId="77777777" w:rsidR="00355241" w:rsidRDefault="00355241" w:rsidP="00355241">
      <w:pPr>
        <w:jc w:val="center"/>
        <w:rPr>
          <w:sz w:val="28"/>
          <w:szCs w:val="28"/>
        </w:rPr>
      </w:pPr>
    </w:p>
    <w:p w14:paraId="0FC0FF4D" w14:textId="77777777" w:rsidR="00355241" w:rsidRDefault="00355241" w:rsidP="00355241">
      <w:pPr>
        <w:jc w:val="center"/>
        <w:rPr>
          <w:sz w:val="28"/>
          <w:szCs w:val="28"/>
        </w:rPr>
      </w:pPr>
    </w:p>
    <w:p w14:paraId="7A0EEBC2" w14:textId="77777777" w:rsidR="00355241" w:rsidRDefault="00355241" w:rsidP="00355241">
      <w:pPr>
        <w:jc w:val="center"/>
        <w:rPr>
          <w:sz w:val="28"/>
          <w:szCs w:val="28"/>
        </w:rPr>
      </w:pPr>
    </w:p>
    <w:p w14:paraId="297779EC" w14:textId="77777777" w:rsidR="00355241" w:rsidRDefault="00355241" w:rsidP="00355241">
      <w:pPr>
        <w:jc w:val="center"/>
        <w:rPr>
          <w:sz w:val="28"/>
          <w:szCs w:val="28"/>
        </w:rPr>
      </w:pPr>
    </w:p>
    <w:p w14:paraId="678D23BB" w14:textId="77777777" w:rsidR="00355241" w:rsidRDefault="00355241" w:rsidP="00355241">
      <w:pPr>
        <w:jc w:val="center"/>
        <w:rPr>
          <w:sz w:val="28"/>
          <w:szCs w:val="28"/>
        </w:rPr>
      </w:pPr>
    </w:p>
    <w:p w14:paraId="2CA0A456" w14:textId="77777777" w:rsidR="00355241" w:rsidRDefault="00355241" w:rsidP="00355241">
      <w:pPr>
        <w:jc w:val="center"/>
        <w:rPr>
          <w:sz w:val="28"/>
          <w:szCs w:val="28"/>
        </w:rPr>
      </w:pPr>
    </w:p>
    <w:p w14:paraId="29CD4432" w14:textId="77777777" w:rsidR="00355241" w:rsidRDefault="00355241" w:rsidP="00355241">
      <w:pPr>
        <w:jc w:val="center"/>
        <w:rPr>
          <w:sz w:val="28"/>
          <w:szCs w:val="28"/>
        </w:rPr>
      </w:pPr>
    </w:p>
    <w:p w14:paraId="42BDFA8C" w14:textId="77777777" w:rsidR="00355241" w:rsidRDefault="00355241" w:rsidP="00355241">
      <w:pPr>
        <w:jc w:val="center"/>
        <w:rPr>
          <w:sz w:val="28"/>
          <w:szCs w:val="28"/>
        </w:rPr>
      </w:pPr>
    </w:p>
    <w:p w14:paraId="0D41922C" w14:textId="77777777" w:rsidR="00355241" w:rsidRDefault="00355241" w:rsidP="00355241">
      <w:pPr>
        <w:jc w:val="center"/>
        <w:rPr>
          <w:sz w:val="28"/>
          <w:szCs w:val="28"/>
        </w:rPr>
      </w:pPr>
    </w:p>
    <w:p w14:paraId="27915623" w14:textId="77777777" w:rsidR="00355241" w:rsidRDefault="00355241" w:rsidP="00355241">
      <w:pPr>
        <w:jc w:val="center"/>
        <w:rPr>
          <w:sz w:val="28"/>
          <w:szCs w:val="28"/>
        </w:rPr>
      </w:pPr>
    </w:p>
    <w:p w14:paraId="0DA24061" w14:textId="77777777" w:rsidR="00355241" w:rsidRDefault="00355241" w:rsidP="00355241">
      <w:pPr>
        <w:jc w:val="center"/>
        <w:rPr>
          <w:sz w:val="28"/>
          <w:szCs w:val="28"/>
        </w:rPr>
      </w:pPr>
    </w:p>
    <w:p w14:paraId="248C7D8A" w14:textId="77777777" w:rsidR="00355241" w:rsidRDefault="00355241" w:rsidP="00355241">
      <w:pPr>
        <w:jc w:val="center"/>
        <w:rPr>
          <w:sz w:val="28"/>
          <w:szCs w:val="28"/>
        </w:rPr>
      </w:pPr>
    </w:p>
    <w:p w14:paraId="3CB8E8BB" w14:textId="77777777" w:rsidR="00355241" w:rsidRDefault="00355241" w:rsidP="00355241">
      <w:pPr>
        <w:jc w:val="center"/>
        <w:rPr>
          <w:sz w:val="28"/>
          <w:szCs w:val="28"/>
        </w:rPr>
      </w:pPr>
    </w:p>
    <w:p w14:paraId="1CC5205B" w14:textId="77777777" w:rsidR="00355241" w:rsidRDefault="00355241" w:rsidP="00355241">
      <w:pPr>
        <w:jc w:val="center"/>
        <w:rPr>
          <w:sz w:val="28"/>
          <w:szCs w:val="28"/>
        </w:rPr>
      </w:pPr>
    </w:p>
    <w:sdt>
      <w:sdtPr>
        <w:rPr>
          <w:rFonts w:asciiTheme="minorHAnsi" w:eastAsiaTheme="minorEastAsia" w:hAnsiTheme="minorHAnsi" w:cs="Times New Roman"/>
          <w:color w:val="auto"/>
          <w:sz w:val="22"/>
          <w:szCs w:val="22"/>
        </w:rPr>
        <w:id w:val="1861387037"/>
        <w:docPartObj>
          <w:docPartGallery w:val="Table of Contents"/>
          <w:docPartUnique/>
        </w:docPartObj>
      </w:sdtPr>
      <w:sdtEndPr>
        <w:rPr>
          <w:rFonts w:eastAsiaTheme="minorHAnsi" w:cstheme="minorBidi"/>
        </w:rPr>
      </w:sdtEndPr>
      <w:sdtContent>
        <w:p w14:paraId="51771567" w14:textId="77777777" w:rsidR="00355241" w:rsidRDefault="00355241" w:rsidP="00355241">
          <w:pPr>
            <w:pStyle w:val="TOCHeading"/>
            <w:jc w:val="center"/>
          </w:pPr>
          <w:r>
            <w:t>Table of Contents</w:t>
          </w:r>
        </w:p>
        <w:p w14:paraId="607D0228" w14:textId="77777777" w:rsidR="00355241" w:rsidRDefault="008424D0">
          <w:pPr>
            <w:pStyle w:val="TOC1"/>
          </w:pPr>
          <w:r>
            <w:rPr>
              <w:b/>
              <w:bCs/>
            </w:rPr>
            <w:t>INTRODUCTION</w:t>
          </w:r>
          <w:r w:rsidR="00355241">
            <w:ptab w:relativeTo="margin" w:alignment="right" w:leader="dot"/>
          </w:r>
          <w:r w:rsidR="00355241">
            <w:rPr>
              <w:b/>
              <w:bCs/>
            </w:rPr>
            <w:t>1</w:t>
          </w:r>
        </w:p>
        <w:p w14:paraId="36C8AE65" w14:textId="77777777" w:rsidR="00355241" w:rsidRDefault="008424D0">
          <w:pPr>
            <w:pStyle w:val="TOC2"/>
            <w:ind w:left="216"/>
          </w:pPr>
          <w:r>
            <w:t>1.1 Purpose of Product Design Specification Document</w:t>
          </w:r>
          <w:r w:rsidR="00355241">
            <w:ptab w:relativeTo="margin" w:alignment="right" w:leader="dot"/>
          </w:r>
          <w:r w:rsidR="00355241">
            <w:t>2</w:t>
          </w:r>
        </w:p>
        <w:p w14:paraId="4BD727D1" w14:textId="77777777" w:rsidR="00355241" w:rsidRDefault="008424D0">
          <w:pPr>
            <w:pStyle w:val="TOC1"/>
          </w:pPr>
          <w:r>
            <w:rPr>
              <w:b/>
              <w:bCs/>
            </w:rPr>
            <w:t>GENERAL OVERVIEW AND DESIGN GUIDELINES/APPROACH</w:t>
          </w:r>
          <w:r w:rsidR="00355241">
            <w:ptab w:relativeTo="margin" w:alignment="right" w:leader="dot"/>
          </w:r>
          <w:r w:rsidR="00355241">
            <w:rPr>
              <w:b/>
              <w:bCs/>
            </w:rPr>
            <w:t>4</w:t>
          </w:r>
        </w:p>
        <w:p w14:paraId="181F4F93" w14:textId="77777777" w:rsidR="008424D0" w:rsidRDefault="008424D0" w:rsidP="008424D0">
          <w:pPr>
            <w:pStyle w:val="TOC2"/>
            <w:ind w:left="216"/>
          </w:pPr>
          <w:r>
            <w:t>2.1 Assumptions / Constraints / Standards</w:t>
          </w:r>
          <w:r w:rsidR="00355241">
            <w:ptab w:relativeTo="margin" w:alignment="right" w:leader="dot"/>
          </w:r>
          <w:r w:rsidR="00355241">
            <w:t>5</w:t>
          </w:r>
        </w:p>
        <w:p w14:paraId="043C7B4B" w14:textId="77777777" w:rsidR="008424D0" w:rsidRDefault="008424D0" w:rsidP="008424D0">
          <w:r>
            <w:rPr>
              <w:b/>
            </w:rPr>
            <w:t>ARCHITECTURE DESIGN</w:t>
          </w:r>
          <w:r>
            <w:t>…………………………………………………………………………………………………………………………..6</w:t>
          </w:r>
        </w:p>
        <w:p w14:paraId="1F52AB43" w14:textId="77777777" w:rsidR="008424D0" w:rsidRDefault="008424D0" w:rsidP="008424D0">
          <w:r>
            <w:t xml:space="preserve">     3.1 Logical View…………………………………………………………………………………………………………………………………..7</w:t>
          </w:r>
        </w:p>
        <w:p w14:paraId="4180F9F7" w14:textId="77777777" w:rsidR="008424D0" w:rsidRDefault="008424D0" w:rsidP="008424D0">
          <w:r>
            <w:t xml:space="preserve">     3.2 Hardware Architecture………………………………………………………………………………………………………………….8</w:t>
          </w:r>
        </w:p>
        <w:p w14:paraId="0C023D4B" w14:textId="77777777" w:rsidR="008424D0" w:rsidRDefault="008424D0" w:rsidP="008424D0">
          <w:r>
            <w:t xml:space="preserve">     3.3 Software Architecture……………………………………………………………………………………………………………………9</w:t>
          </w:r>
        </w:p>
        <w:p w14:paraId="4CF62170" w14:textId="77777777" w:rsidR="008424D0" w:rsidRDefault="008424D0" w:rsidP="008424D0">
          <w:r>
            <w:t xml:space="preserve">     3.4 Security Architecture…………………………………………………………………………………………………………………..10</w:t>
          </w:r>
        </w:p>
        <w:p w14:paraId="196DB290" w14:textId="77777777" w:rsidR="008424D0" w:rsidRDefault="008424D0" w:rsidP="008424D0">
          <w:r>
            <w:t xml:space="preserve">     3.5 Communication Architecture………………………………………………………………………………………………………11</w:t>
          </w:r>
        </w:p>
        <w:p w14:paraId="2067EEDE" w14:textId="77777777" w:rsidR="008424D0" w:rsidRDefault="008424D0" w:rsidP="008424D0">
          <w:r>
            <w:t xml:space="preserve">     3.6 Performance……………………………………………………………………………………………………………………………….12</w:t>
          </w:r>
        </w:p>
        <w:p w14:paraId="4E438919" w14:textId="77777777" w:rsidR="008424D0" w:rsidRDefault="008424D0" w:rsidP="008424D0">
          <w:r>
            <w:rPr>
              <w:b/>
            </w:rPr>
            <w:t>SYSTEM DESIGN</w:t>
          </w:r>
          <w:r>
            <w:t>…………………………………………………………………………………………………………………………………….12</w:t>
          </w:r>
        </w:p>
        <w:p w14:paraId="0FEF64BE" w14:textId="77777777" w:rsidR="008424D0" w:rsidRDefault="008424D0" w:rsidP="008424D0">
          <w:r>
            <w:t xml:space="preserve">     4.1 Use-Cases…………………………………………………………………………………………………………………………………….12</w:t>
          </w:r>
        </w:p>
        <w:p w14:paraId="6DF88CA3" w14:textId="77777777" w:rsidR="008424D0" w:rsidRDefault="008424D0" w:rsidP="008424D0">
          <w:r>
            <w:t xml:space="preserve">     4.2 Database Design………………………………………………………………………………………………………………………….12</w:t>
          </w:r>
        </w:p>
        <w:p w14:paraId="73382B38" w14:textId="77777777" w:rsidR="008424D0" w:rsidRDefault="008424D0" w:rsidP="008424D0">
          <w:r>
            <w:t xml:space="preserve">     4.3 Data Conversions…………………………………………………………………………………………………………………………12</w:t>
          </w:r>
        </w:p>
        <w:p w14:paraId="4CDEF3A9" w14:textId="77777777" w:rsidR="008424D0" w:rsidRDefault="008424D0" w:rsidP="008424D0">
          <w:r>
            <w:t xml:space="preserve">     4.4 Application Program Interfaces……………………………………………………………………………………………………12</w:t>
          </w:r>
        </w:p>
        <w:p w14:paraId="20367F07" w14:textId="77777777" w:rsidR="008424D0" w:rsidRDefault="008424D0" w:rsidP="008424D0">
          <w:r>
            <w:t xml:space="preserve">     4.5 User Interface Design………………………………………………………………………………………………………………….11</w:t>
          </w:r>
        </w:p>
        <w:p w14:paraId="65B3E0D8" w14:textId="77777777" w:rsidR="008424D0" w:rsidRDefault="008424D0" w:rsidP="008424D0">
          <w:r>
            <w:t xml:space="preserve">     4.6 Performance……………………………………………………………………………………………………………………………….12</w:t>
          </w:r>
        </w:p>
        <w:p w14:paraId="40C5AC3D" w14:textId="77777777" w:rsidR="008E200D" w:rsidRDefault="008424D0" w:rsidP="008424D0">
          <w:r>
            <w:t xml:space="preserve">     4.7 Section 508 Compliance</w:t>
          </w:r>
          <w:r w:rsidR="008E200D">
            <w:t>………………………………………………………………………………………………………………12</w:t>
          </w:r>
        </w:p>
        <w:p w14:paraId="7A6D7DF8" w14:textId="77777777" w:rsidR="008E200D" w:rsidRDefault="008E200D" w:rsidP="008424D0">
          <w:r>
            <w:rPr>
              <w:b/>
            </w:rPr>
            <w:t>PRODUCT DESIGN SPECIFICATION APPROVAL</w:t>
          </w:r>
          <w:r>
            <w:t>………………………………………………………………………………………12</w:t>
          </w:r>
        </w:p>
        <w:p w14:paraId="55867CD1" w14:textId="77777777" w:rsidR="008E200D" w:rsidRDefault="008E200D" w:rsidP="008424D0">
          <w:r>
            <w:rPr>
              <w:b/>
            </w:rPr>
            <w:t>APPENDIX A: REFERENCES</w:t>
          </w:r>
          <w:r>
            <w:t>……………………………………………………………………………………………………………………12</w:t>
          </w:r>
        </w:p>
        <w:p w14:paraId="236F4328" w14:textId="77777777" w:rsidR="00355241" w:rsidRPr="008424D0" w:rsidRDefault="008E200D" w:rsidP="008424D0">
          <w:r>
            <w:t>APPENDEX B: Key Terms……………………………………………………………………………………………………………………….12</w:t>
          </w:r>
        </w:p>
      </w:sdtContent>
    </w:sdt>
    <w:p w14:paraId="7E701837" w14:textId="77777777" w:rsidR="00355241" w:rsidRDefault="00355241" w:rsidP="00355241">
      <w:pPr>
        <w:jc w:val="center"/>
        <w:rPr>
          <w:sz w:val="28"/>
          <w:szCs w:val="28"/>
        </w:rPr>
      </w:pPr>
    </w:p>
    <w:p w14:paraId="2D5DE926" w14:textId="77777777" w:rsidR="00355241" w:rsidRDefault="00355241" w:rsidP="00355241">
      <w:pPr>
        <w:jc w:val="center"/>
        <w:rPr>
          <w:sz w:val="28"/>
          <w:szCs w:val="28"/>
        </w:rPr>
      </w:pPr>
    </w:p>
    <w:p w14:paraId="06C61154" w14:textId="77777777" w:rsidR="00355241" w:rsidRDefault="00355241" w:rsidP="008E200D">
      <w:pPr>
        <w:rPr>
          <w:sz w:val="28"/>
          <w:szCs w:val="28"/>
        </w:rPr>
      </w:pPr>
    </w:p>
    <w:p w14:paraId="779371AB" w14:textId="77777777" w:rsidR="00355241" w:rsidRDefault="00355241" w:rsidP="00355241">
      <w:pPr>
        <w:jc w:val="center"/>
        <w:rPr>
          <w:sz w:val="28"/>
          <w:szCs w:val="28"/>
        </w:rPr>
      </w:pPr>
    </w:p>
    <w:p w14:paraId="6E7CA920" w14:textId="77777777" w:rsidR="005F6BC5" w:rsidRDefault="005F6BC5" w:rsidP="005F6BC5">
      <w:pPr>
        <w:pStyle w:val="ListParagraph"/>
        <w:numPr>
          <w:ilvl w:val="0"/>
          <w:numId w:val="1"/>
        </w:numPr>
        <w:rPr>
          <w:b/>
          <w:sz w:val="28"/>
          <w:szCs w:val="28"/>
        </w:rPr>
      </w:pPr>
      <w:r w:rsidRPr="005F6BC5">
        <w:rPr>
          <w:b/>
          <w:sz w:val="28"/>
          <w:szCs w:val="28"/>
        </w:rPr>
        <w:t>Introduction</w:t>
      </w:r>
    </w:p>
    <w:p w14:paraId="3F712224" w14:textId="77777777" w:rsidR="005F6BC5" w:rsidRDefault="005F6BC5" w:rsidP="005F6BC5">
      <w:pPr>
        <w:pStyle w:val="ListParagraph"/>
        <w:numPr>
          <w:ilvl w:val="1"/>
          <w:numId w:val="1"/>
        </w:numPr>
        <w:rPr>
          <w:b/>
        </w:rPr>
      </w:pPr>
      <w:r>
        <w:rPr>
          <w:b/>
          <w:sz w:val="28"/>
          <w:szCs w:val="28"/>
        </w:rPr>
        <w:t xml:space="preserve"> </w:t>
      </w:r>
      <w:r w:rsidRPr="005F6BC5">
        <w:rPr>
          <w:b/>
        </w:rPr>
        <w:t>Purpose of the Product Design Specification Document</w:t>
      </w:r>
    </w:p>
    <w:p w14:paraId="7237A01C" w14:textId="77777777" w:rsidR="00C51C84" w:rsidRPr="00C51C84" w:rsidRDefault="00C51C84" w:rsidP="00C51C84">
      <w:pPr>
        <w:pStyle w:val="ListParagraph"/>
        <w:ind w:left="360"/>
      </w:pPr>
      <w:r>
        <w:t xml:space="preserve">The Product Design Specification document will document and track the design and planning of </w:t>
      </w:r>
      <w:r w:rsidR="005A5695">
        <w:t xml:space="preserve">the Mobile Penetration Tester. </w:t>
      </w:r>
      <w:r w:rsidR="00C35B30">
        <w:t xml:space="preserve"> </w:t>
      </w:r>
    </w:p>
    <w:p w14:paraId="5B0634A0" w14:textId="77777777" w:rsidR="005F6BC5" w:rsidRDefault="005F6BC5" w:rsidP="005F6BC5">
      <w:pPr>
        <w:pStyle w:val="ListParagraph"/>
        <w:numPr>
          <w:ilvl w:val="0"/>
          <w:numId w:val="1"/>
        </w:numPr>
        <w:rPr>
          <w:b/>
          <w:sz w:val="28"/>
          <w:szCs w:val="28"/>
        </w:rPr>
      </w:pPr>
      <w:r>
        <w:rPr>
          <w:b/>
          <w:sz w:val="28"/>
          <w:szCs w:val="28"/>
        </w:rPr>
        <w:t>General Overview and Design Guidelines/Approach</w:t>
      </w:r>
    </w:p>
    <w:p w14:paraId="181DD20B" w14:textId="77777777" w:rsidR="00712B84" w:rsidRDefault="00712B84" w:rsidP="00712B84">
      <w:pPr>
        <w:pStyle w:val="ListParagraph"/>
        <w:ind w:left="360"/>
        <w:rPr>
          <w:sz w:val="24"/>
          <w:szCs w:val="24"/>
        </w:rPr>
      </w:pPr>
      <w:r>
        <w:rPr>
          <w:sz w:val="24"/>
          <w:szCs w:val="24"/>
        </w:rPr>
        <w:t>Principals/Strategies to be used as guidelines when designing/implementing.</w:t>
      </w:r>
    </w:p>
    <w:p w14:paraId="4B0FA366" w14:textId="77777777" w:rsidR="008E200D" w:rsidRDefault="008E200D" w:rsidP="00712B84">
      <w:pPr>
        <w:pStyle w:val="ListParagraph"/>
        <w:ind w:left="360"/>
        <w:rPr>
          <w:sz w:val="24"/>
          <w:szCs w:val="24"/>
        </w:rPr>
      </w:pPr>
      <w:r>
        <w:rPr>
          <w:sz w:val="24"/>
          <w:szCs w:val="24"/>
        </w:rPr>
        <w:t>1. Identify what we need to protect.</w:t>
      </w:r>
    </w:p>
    <w:p w14:paraId="31FC4AC2" w14:textId="77777777" w:rsidR="008E200D" w:rsidRDefault="008E200D" w:rsidP="00712B84">
      <w:pPr>
        <w:pStyle w:val="ListParagraph"/>
        <w:ind w:left="360"/>
        <w:rPr>
          <w:sz w:val="24"/>
          <w:szCs w:val="24"/>
        </w:rPr>
      </w:pPr>
      <w:r>
        <w:rPr>
          <w:sz w:val="24"/>
          <w:szCs w:val="24"/>
        </w:rPr>
        <w:t>2. Determine what we need to protect it from.</w:t>
      </w:r>
    </w:p>
    <w:p w14:paraId="36CCD1FD" w14:textId="77777777" w:rsidR="008E200D" w:rsidRDefault="008E200D" w:rsidP="00712B84">
      <w:pPr>
        <w:pStyle w:val="ListParagraph"/>
        <w:ind w:left="360"/>
        <w:rPr>
          <w:sz w:val="24"/>
          <w:szCs w:val="24"/>
        </w:rPr>
      </w:pPr>
      <w:r>
        <w:rPr>
          <w:sz w:val="24"/>
          <w:szCs w:val="24"/>
        </w:rPr>
        <w:t>3. Determine how likely the threats are.</w:t>
      </w:r>
    </w:p>
    <w:p w14:paraId="6AA0A4C2" w14:textId="77777777" w:rsidR="008E200D" w:rsidRDefault="008E200D" w:rsidP="00712B84">
      <w:pPr>
        <w:pStyle w:val="ListParagraph"/>
        <w:ind w:left="360"/>
        <w:rPr>
          <w:sz w:val="24"/>
          <w:szCs w:val="24"/>
        </w:rPr>
      </w:pPr>
      <w:r>
        <w:rPr>
          <w:sz w:val="24"/>
          <w:szCs w:val="24"/>
        </w:rPr>
        <w:t>4. Implement measures to protect assets in cost effective manner.</w:t>
      </w:r>
    </w:p>
    <w:p w14:paraId="2FDD9C1E" w14:textId="77777777" w:rsidR="008E200D" w:rsidRPr="00712B84" w:rsidRDefault="008E200D" w:rsidP="00712B84">
      <w:pPr>
        <w:pStyle w:val="ListParagraph"/>
        <w:ind w:left="360"/>
        <w:rPr>
          <w:sz w:val="24"/>
          <w:szCs w:val="24"/>
        </w:rPr>
      </w:pPr>
      <w:r>
        <w:rPr>
          <w:sz w:val="24"/>
          <w:szCs w:val="24"/>
        </w:rPr>
        <w:t xml:space="preserve">5. Review and continuously improve when weakness is found. </w:t>
      </w:r>
    </w:p>
    <w:p w14:paraId="63BAE51E" w14:textId="77777777" w:rsidR="005F6BC5" w:rsidRPr="0073374D" w:rsidRDefault="005F6BC5" w:rsidP="005F6BC5">
      <w:pPr>
        <w:pStyle w:val="ListParagraph"/>
        <w:numPr>
          <w:ilvl w:val="1"/>
          <w:numId w:val="1"/>
        </w:numPr>
        <w:rPr>
          <w:b/>
          <w:sz w:val="28"/>
          <w:szCs w:val="28"/>
        </w:rPr>
      </w:pPr>
      <w:r>
        <w:rPr>
          <w:b/>
        </w:rPr>
        <w:t>Assumptions / Constraints / Standards</w:t>
      </w:r>
    </w:p>
    <w:p w14:paraId="13F48EE9" w14:textId="77777777" w:rsidR="0073374D" w:rsidRDefault="0073374D" w:rsidP="0073374D">
      <w:pPr>
        <w:pStyle w:val="ListParagraph"/>
        <w:ind w:left="360"/>
        <w:rPr>
          <w:sz w:val="24"/>
          <w:szCs w:val="24"/>
        </w:rPr>
      </w:pPr>
      <w:r>
        <w:rPr>
          <w:sz w:val="24"/>
          <w:szCs w:val="24"/>
        </w:rPr>
        <w:t>Multiple standards exist when testing cyber security some good ones are:</w:t>
      </w:r>
    </w:p>
    <w:p w14:paraId="281B4069" w14:textId="77777777" w:rsidR="0073374D" w:rsidRDefault="0073374D" w:rsidP="0073374D">
      <w:pPr>
        <w:pStyle w:val="ListParagraph"/>
        <w:numPr>
          <w:ilvl w:val="0"/>
          <w:numId w:val="3"/>
        </w:numPr>
        <w:rPr>
          <w:sz w:val="24"/>
          <w:szCs w:val="24"/>
        </w:rPr>
      </w:pPr>
      <w:r>
        <w:rPr>
          <w:sz w:val="24"/>
          <w:szCs w:val="24"/>
        </w:rPr>
        <w:t>RFC 2196</w:t>
      </w:r>
    </w:p>
    <w:p w14:paraId="3882C5BA" w14:textId="77777777" w:rsidR="0073374D" w:rsidRDefault="0073374D" w:rsidP="0073374D">
      <w:pPr>
        <w:pStyle w:val="ListParagraph"/>
        <w:numPr>
          <w:ilvl w:val="0"/>
          <w:numId w:val="3"/>
        </w:numPr>
        <w:rPr>
          <w:sz w:val="24"/>
          <w:szCs w:val="24"/>
        </w:rPr>
      </w:pPr>
      <w:r>
        <w:rPr>
          <w:sz w:val="24"/>
          <w:szCs w:val="24"/>
        </w:rPr>
        <w:t>NIST Cybersecurity Framework</w:t>
      </w:r>
    </w:p>
    <w:p w14:paraId="0BE83249" w14:textId="77777777" w:rsidR="0073374D" w:rsidRDefault="001320C5" w:rsidP="0073374D">
      <w:pPr>
        <w:pStyle w:val="ListParagraph"/>
        <w:numPr>
          <w:ilvl w:val="0"/>
          <w:numId w:val="3"/>
        </w:numPr>
        <w:rPr>
          <w:sz w:val="24"/>
          <w:szCs w:val="24"/>
        </w:rPr>
      </w:pPr>
      <w:r>
        <w:rPr>
          <w:sz w:val="24"/>
          <w:szCs w:val="24"/>
        </w:rPr>
        <w:t>ISO/IEC 27000-27003 (Information Security Standard)</w:t>
      </w:r>
    </w:p>
    <w:p w14:paraId="65DDD975" w14:textId="77777777" w:rsidR="0067117D" w:rsidRPr="0073374D" w:rsidRDefault="0067117D" w:rsidP="0073374D">
      <w:pPr>
        <w:pStyle w:val="ListParagraph"/>
        <w:numPr>
          <w:ilvl w:val="0"/>
          <w:numId w:val="3"/>
        </w:numPr>
        <w:rPr>
          <w:sz w:val="24"/>
          <w:szCs w:val="24"/>
        </w:rPr>
      </w:pPr>
      <w:r>
        <w:rPr>
          <w:sz w:val="24"/>
          <w:szCs w:val="24"/>
        </w:rPr>
        <w:t>Gnu General Public License agreement</w:t>
      </w:r>
    </w:p>
    <w:p w14:paraId="0AEC4D86" w14:textId="77777777" w:rsidR="005F6BC5" w:rsidRDefault="005F6BC5" w:rsidP="005F6BC5">
      <w:pPr>
        <w:pStyle w:val="ListParagraph"/>
        <w:numPr>
          <w:ilvl w:val="0"/>
          <w:numId w:val="1"/>
        </w:numPr>
        <w:rPr>
          <w:b/>
          <w:sz w:val="28"/>
          <w:szCs w:val="28"/>
        </w:rPr>
      </w:pPr>
      <w:r>
        <w:rPr>
          <w:b/>
          <w:sz w:val="28"/>
          <w:szCs w:val="28"/>
        </w:rPr>
        <w:t>Architecture Design</w:t>
      </w:r>
    </w:p>
    <w:p w14:paraId="2666D65D" w14:textId="77777777" w:rsidR="005F6BC5" w:rsidRPr="003D17BB" w:rsidRDefault="005F6BC5" w:rsidP="005F6BC5">
      <w:pPr>
        <w:pStyle w:val="ListParagraph"/>
        <w:numPr>
          <w:ilvl w:val="1"/>
          <w:numId w:val="1"/>
        </w:numPr>
        <w:rPr>
          <w:b/>
          <w:sz w:val="28"/>
          <w:szCs w:val="28"/>
        </w:rPr>
      </w:pPr>
      <w:r>
        <w:rPr>
          <w:b/>
        </w:rPr>
        <w:t>Logical View</w:t>
      </w:r>
    </w:p>
    <w:p w14:paraId="523A689A" w14:textId="77777777" w:rsidR="003D17BB" w:rsidRPr="003D17BB" w:rsidRDefault="003D17BB" w:rsidP="003D17BB">
      <w:pPr>
        <w:pStyle w:val="ListParagraph"/>
        <w:ind w:left="360"/>
        <w:rPr>
          <w:sz w:val="28"/>
          <w:szCs w:val="28"/>
        </w:rPr>
      </w:pPr>
      <w:r>
        <w:t xml:space="preserve">There is no logical view for the architectural design for this product. </w:t>
      </w:r>
    </w:p>
    <w:p w14:paraId="25CBCC57" w14:textId="77777777" w:rsidR="005F6BC5" w:rsidRPr="00F54C09" w:rsidRDefault="005F6BC5" w:rsidP="005F6BC5">
      <w:pPr>
        <w:pStyle w:val="ListParagraph"/>
        <w:numPr>
          <w:ilvl w:val="1"/>
          <w:numId w:val="1"/>
        </w:numPr>
        <w:rPr>
          <w:b/>
          <w:sz w:val="28"/>
          <w:szCs w:val="28"/>
        </w:rPr>
      </w:pPr>
      <w:r>
        <w:rPr>
          <w:b/>
        </w:rPr>
        <w:t>Hardware Architecture</w:t>
      </w:r>
    </w:p>
    <w:p w14:paraId="166AEAC4" w14:textId="77777777" w:rsidR="00F54C09" w:rsidRDefault="00F54C09" w:rsidP="00F54C09">
      <w:pPr>
        <w:pStyle w:val="ListParagraph"/>
        <w:ind w:left="360"/>
      </w:pPr>
      <w:r>
        <w:t xml:space="preserve">There are many hardware components to our design. We will interface with and attempt to penetrate a network from multiple angles, and this requires a diversity of hardware. </w:t>
      </w:r>
    </w:p>
    <w:p w14:paraId="1EBD2DC8" w14:textId="77777777" w:rsidR="00F54C09" w:rsidRDefault="00F54C09" w:rsidP="00F54C09">
      <w:pPr>
        <w:pStyle w:val="ListParagraph"/>
        <w:numPr>
          <w:ilvl w:val="0"/>
          <w:numId w:val="2"/>
        </w:numPr>
      </w:pPr>
      <w:r>
        <w:t>Rubber Ducky</w:t>
      </w:r>
    </w:p>
    <w:p w14:paraId="5A921D8F" w14:textId="77777777" w:rsidR="00F54C09" w:rsidRDefault="00F54C09" w:rsidP="00F54C09">
      <w:pPr>
        <w:pStyle w:val="ListParagraph"/>
      </w:pPr>
      <w:r>
        <w:t xml:space="preserve">The Rubber Ducky will need to be plugged into a computer connected to the network in question. It will attempt to gather information and send it/ store it in a secure way. </w:t>
      </w:r>
    </w:p>
    <w:p w14:paraId="3284D0DD" w14:textId="77777777" w:rsidR="00F54C09" w:rsidRDefault="00F54C09" w:rsidP="00F54C09">
      <w:pPr>
        <w:pStyle w:val="ListParagraph"/>
        <w:numPr>
          <w:ilvl w:val="0"/>
          <w:numId w:val="2"/>
        </w:numPr>
      </w:pPr>
      <w:r>
        <w:t>LAN Turtle</w:t>
      </w:r>
    </w:p>
    <w:p w14:paraId="2C4D86ED" w14:textId="77777777" w:rsidR="00712B84" w:rsidRDefault="00712B84" w:rsidP="00712B84">
      <w:pPr>
        <w:pStyle w:val="ListParagraph"/>
      </w:pPr>
      <w:r>
        <w:t xml:space="preserve">The LAN Turtle will also need to be physically plugged into the network. It will mimic a standard Ethernet to USB connector.  Its purpose will be to expose vulnerabilities in the network so they can be fixed. </w:t>
      </w:r>
    </w:p>
    <w:p w14:paraId="27AD6FC0" w14:textId="70CDCDC5" w:rsidR="00F54C09" w:rsidRDefault="00F54C09" w:rsidP="00B807A8">
      <w:pPr>
        <w:pStyle w:val="ListParagraph"/>
        <w:numPr>
          <w:ilvl w:val="0"/>
          <w:numId w:val="2"/>
        </w:numPr>
      </w:pPr>
      <w:r>
        <w:t xml:space="preserve">Wi-Fi Pineapple </w:t>
      </w:r>
    </w:p>
    <w:p w14:paraId="692F7822" w14:textId="1B5E44B6" w:rsidR="00FD3EAB" w:rsidRDefault="0083373C" w:rsidP="00FD3EAB">
      <w:pPr>
        <w:pStyle w:val="ListParagraph"/>
      </w:pPr>
      <w:r>
        <w:t>The Wi-Fi Pineapple will be deployed on the customer’s network as a man-in-the-middle device for wireless network testing.</w:t>
      </w:r>
      <w:r w:rsidR="00301FBC">
        <w:t xml:space="preserve"> </w:t>
      </w:r>
    </w:p>
    <w:p w14:paraId="70764C20" w14:textId="77777777" w:rsidR="005F6BC5" w:rsidRPr="00F54C09" w:rsidRDefault="005F6BC5" w:rsidP="005F6BC5">
      <w:pPr>
        <w:pStyle w:val="ListParagraph"/>
        <w:numPr>
          <w:ilvl w:val="1"/>
          <w:numId w:val="1"/>
        </w:numPr>
        <w:rPr>
          <w:b/>
          <w:sz w:val="28"/>
          <w:szCs w:val="28"/>
        </w:rPr>
      </w:pPr>
      <w:r>
        <w:rPr>
          <w:b/>
        </w:rPr>
        <w:t>Software Architecture</w:t>
      </w:r>
    </w:p>
    <w:p w14:paraId="055350E7" w14:textId="77777777" w:rsidR="00F54C09" w:rsidRPr="00F54C09" w:rsidRDefault="00F54C09" w:rsidP="00F54C09">
      <w:pPr>
        <w:pStyle w:val="ListParagraph"/>
        <w:ind w:left="360"/>
        <w:rPr>
          <w:sz w:val="28"/>
          <w:szCs w:val="28"/>
        </w:rPr>
      </w:pPr>
      <w:r>
        <w:t xml:space="preserve">We will have scripted actions and some automation in much of what happens, including an automated report. This will involve shell scripting. We also will need a program to gather and sort information. We may potentially want some communication among our hardware that will involve some communication program. </w:t>
      </w:r>
    </w:p>
    <w:p w14:paraId="68536955" w14:textId="77777777" w:rsidR="005F6BC5" w:rsidRPr="00F54C09" w:rsidRDefault="005F6BC5" w:rsidP="005F6BC5">
      <w:pPr>
        <w:pStyle w:val="ListParagraph"/>
        <w:numPr>
          <w:ilvl w:val="1"/>
          <w:numId w:val="1"/>
        </w:numPr>
        <w:rPr>
          <w:b/>
          <w:sz w:val="28"/>
          <w:szCs w:val="28"/>
        </w:rPr>
      </w:pPr>
      <w:r>
        <w:rPr>
          <w:b/>
        </w:rPr>
        <w:t>Security Architecture</w:t>
      </w:r>
    </w:p>
    <w:p w14:paraId="62FCE3A7" w14:textId="77777777" w:rsidR="00F54C09" w:rsidRPr="00F54C09" w:rsidRDefault="00F54C09" w:rsidP="00F54C09">
      <w:pPr>
        <w:pStyle w:val="ListParagraph"/>
        <w:ind w:left="360"/>
        <w:rPr>
          <w:sz w:val="28"/>
          <w:szCs w:val="28"/>
        </w:rPr>
      </w:pPr>
      <w:r>
        <w:lastRenderedPageBreak/>
        <w:t xml:space="preserve">Since all the information we are dealing with is potentially sensitive, we will need strong encryptions, as well as secure connections. </w:t>
      </w:r>
    </w:p>
    <w:p w14:paraId="1AB66E96" w14:textId="77777777" w:rsidR="005F6BC5" w:rsidRPr="00F54C09" w:rsidRDefault="005F6BC5" w:rsidP="005F6BC5">
      <w:pPr>
        <w:pStyle w:val="ListParagraph"/>
        <w:numPr>
          <w:ilvl w:val="1"/>
          <w:numId w:val="1"/>
        </w:numPr>
        <w:rPr>
          <w:b/>
          <w:sz w:val="28"/>
          <w:szCs w:val="28"/>
        </w:rPr>
      </w:pPr>
      <w:r>
        <w:rPr>
          <w:b/>
        </w:rPr>
        <w:t>Communication Architecture</w:t>
      </w:r>
    </w:p>
    <w:p w14:paraId="63BD4010" w14:textId="0990D1ED" w:rsidR="000876C4" w:rsidRPr="000876C4" w:rsidRDefault="000876C4" w:rsidP="000876C4">
      <w:pPr>
        <w:pStyle w:val="ListParagraph"/>
        <w:ind w:left="360"/>
      </w:pPr>
      <w:r>
        <w:t>We will be utilizing an encrypted e-mail service such as ProtonMail. This is to further protect the team’s communications where sensitive information may be relayed to each other and the customer before, during and after the test. The team is currently using Slack to communicate for the purposes or product production with docume</w:t>
      </w:r>
      <w:r w:rsidR="00BA5192">
        <w:t>ntation being maintained on GitH</w:t>
      </w:r>
      <w:r>
        <w:t>ub.</w:t>
      </w:r>
    </w:p>
    <w:p w14:paraId="6E4FA244" w14:textId="77777777" w:rsidR="005F6BC5" w:rsidRPr="006C53EB" w:rsidRDefault="005F6BC5" w:rsidP="005F6BC5">
      <w:pPr>
        <w:pStyle w:val="ListParagraph"/>
        <w:numPr>
          <w:ilvl w:val="1"/>
          <w:numId w:val="1"/>
        </w:numPr>
        <w:rPr>
          <w:b/>
          <w:sz w:val="28"/>
          <w:szCs w:val="28"/>
        </w:rPr>
      </w:pPr>
      <w:r>
        <w:rPr>
          <w:b/>
        </w:rPr>
        <w:t>Performance</w:t>
      </w:r>
    </w:p>
    <w:p w14:paraId="0010FF98" w14:textId="77777777" w:rsidR="006C53EB" w:rsidRPr="006C53EB" w:rsidRDefault="003D17BB" w:rsidP="006C53EB">
      <w:pPr>
        <w:pStyle w:val="ListParagraph"/>
        <w:ind w:left="360"/>
        <w:rPr>
          <w:sz w:val="28"/>
          <w:szCs w:val="28"/>
        </w:rPr>
      </w:pPr>
      <w:r>
        <w:t>This is dependent on the end-users hardware and infrastructure</w:t>
      </w:r>
      <w:r w:rsidR="006C53EB">
        <w:t xml:space="preserve">. </w:t>
      </w:r>
    </w:p>
    <w:p w14:paraId="272A2B7C" w14:textId="77777777" w:rsidR="005F6BC5" w:rsidRDefault="005F6BC5" w:rsidP="005F6BC5">
      <w:pPr>
        <w:pStyle w:val="ListParagraph"/>
        <w:numPr>
          <w:ilvl w:val="0"/>
          <w:numId w:val="1"/>
        </w:numPr>
        <w:rPr>
          <w:b/>
          <w:sz w:val="28"/>
          <w:szCs w:val="28"/>
        </w:rPr>
      </w:pPr>
      <w:r>
        <w:rPr>
          <w:b/>
          <w:sz w:val="28"/>
          <w:szCs w:val="28"/>
        </w:rPr>
        <w:t>System Design</w:t>
      </w:r>
    </w:p>
    <w:p w14:paraId="17D2EF8B" w14:textId="77777777" w:rsidR="005F6BC5" w:rsidRPr="005C5142" w:rsidRDefault="005F6BC5" w:rsidP="005F6BC5">
      <w:pPr>
        <w:pStyle w:val="ListParagraph"/>
        <w:numPr>
          <w:ilvl w:val="1"/>
          <w:numId w:val="1"/>
        </w:numPr>
        <w:rPr>
          <w:b/>
          <w:sz w:val="28"/>
          <w:szCs w:val="28"/>
        </w:rPr>
      </w:pPr>
      <w:r>
        <w:rPr>
          <w:b/>
        </w:rPr>
        <w:t>Use-Cases</w:t>
      </w:r>
    </w:p>
    <w:p w14:paraId="123C7127" w14:textId="77777777" w:rsidR="005C5142" w:rsidRPr="005C5142" w:rsidRDefault="005C5142" w:rsidP="005C5142">
      <w:pPr>
        <w:pStyle w:val="ListParagraph"/>
        <w:ind w:left="360"/>
        <w:rPr>
          <w:sz w:val="28"/>
          <w:szCs w:val="28"/>
        </w:rPr>
      </w:pPr>
      <w:r>
        <w:t>This system is designed to be used on small networks to expose vulnerabilities so the</w:t>
      </w:r>
      <w:r w:rsidR="003451F3">
        <w:t>y can be quickly fixed before a malicious</w:t>
      </w:r>
      <w:r>
        <w:t xml:space="preserve"> attack occurs.</w:t>
      </w:r>
      <w:r w:rsidR="000876C4">
        <w:t xml:space="preserve"> It is designed as a low cost, DIY penetration testing package that gives small businesses and non-profits a foundation in cybersecurity tools and hardware; That they can initially utilize and build their expertise with.</w:t>
      </w:r>
    </w:p>
    <w:p w14:paraId="33CDADD9" w14:textId="77777777" w:rsidR="005F6BC5" w:rsidRPr="005C5142" w:rsidRDefault="005F6BC5" w:rsidP="005F6BC5">
      <w:pPr>
        <w:pStyle w:val="ListParagraph"/>
        <w:numPr>
          <w:ilvl w:val="1"/>
          <w:numId w:val="1"/>
        </w:numPr>
        <w:rPr>
          <w:b/>
          <w:sz w:val="28"/>
          <w:szCs w:val="28"/>
        </w:rPr>
      </w:pPr>
      <w:r>
        <w:rPr>
          <w:b/>
        </w:rPr>
        <w:t>Database Design</w:t>
      </w:r>
    </w:p>
    <w:p w14:paraId="74933F03" w14:textId="77777777" w:rsidR="005C5142" w:rsidRPr="005C5142" w:rsidRDefault="005C5142" w:rsidP="005C5142">
      <w:pPr>
        <w:pStyle w:val="ListParagraph"/>
        <w:ind w:left="360"/>
        <w:rPr>
          <w:sz w:val="28"/>
          <w:szCs w:val="28"/>
        </w:rPr>
      </w:pPr>
      <w:r>
        <w:t>The database will need to hold the results from all of our tests so we can quickly see how the network performed with each test.  We will also have large amounts of raw data in the form of logs and filtered packets.  This raw data will need to be put into a large database so that we can sort out only the pertinent information.</w:t>
      </w:r>
    </w:p>
    <w:p w14:paraId="4FE5467B" w14:textId="77777777" w:rsidR="005F6BC5" w:rsidRPr="005C5142" w:rsidRDefault="005F6BC5" w:rsidP="005F6BC5">
      <w:pPr>
        <w:pStyle w:val="ListParagraph"/>
        <w:numPr>
          <w:ilvl w:val="1"/>
          <w:numId w:val="1"/>
        </w:numPr>
        <w:rPr>
          <w:b/>
          <w:sz w:val="28"/>
          <w:szCs w:val="28"/>
        </w:rPr>
      </w:pPr>
      <w:r>
        <w:rPr>
          <w:b/>
        </w:rPr>
        <w:t>Data Conversions</w:t>
      </w:r>
    </w:p>
    <w:p w14:paraId="29CDC835" w14:textId="77777777" w:rsidR="005C5142" w:rsidRPr="005C5142" w:rsidRDefault="005C5142" w:rsidP="005C5142">
      <w:pPr>
        <w:pStyle w:val="ListParagraph"/>
        <w:ind w:left="360"/>
        <w:rPr>
          <w:sz w:val="28"/>
          <w:szCs w:val="28"/>
        </w:rPr>
      </w:pPr>
      <w:r>
        <w:t xml:space="preserve">Raw data and logs will need to be compiled into a form that makes it easy for the user of the testing system to see necessary information.  This may involve writing SQL queries and custom filters for large databases. </w:t>
      </w:r>
    </w:p>
    <w:p w14:paraId="568665D4" w14:textId="77777777" w:rsidR="005F6BC5" w:rsidRPr="003451F3" w:rsidRDefault="005F6BC5" w:rsidP="005F6BC5">
      <w:pPr>
        <w:pStyle w:val="ListParagraph"/>
        <w:numPr>
          <w:ilvl w:val="1"/>
          <w:numId w:val="1"/>
        </w:numPr>
        <w:rPr>
          <w:b/>
          <w:sz w:val="28"/>
          <w:szCs w:val="28"/>
        </w:rPr>
      </w:pPr>
      <w:r>
        <w:rPr>
          <w:b/>
        </w:rPr>
        <w:t>Application Program Interfaces</w:t>
      </w:r>
    </w:p>
    <w:p w14:paraId="7CFD6847" w14:textId="77777777" w:rsidR="003451F3" w:rsidRPr="003451F3" w:rsidRDefault="003451F3" w:rsidP="003451F3">
      <w:pPr>
        <w:pStyle w:val="ListParagraph"/>
        <w:ind w:left="360"/>
      </w:pPr>
      <w:r>
        <w:t>Kali Linux</w:t>
      </w:r>
      <w:r w:rsidR="000A68AD">
        <w:t xml:space="preserve"> is a Linux distribution that has its own user interface. Rubber Ducky utilizes a simple scripting language called Ducky Script. LAN Turtle uses an interface called Turtle Shell to provide SSH in to networks.</w:t>
      </w:r>
      <w:r w:rsidR="00EF2F9B">
        <w:t xml:space="preserve"> </w:t>
      </w:r>
      <w:r w:rsidR="00512555">
        <w:t>WIFI Pineapple software</w:t>
      </w:r>
      <w:r w:rsidR="000A68AD">
        <w:t xml:space="preserve"> is called the Pineapp Suite.  </w:t>
      </w:r>
    </w:p>
    <w:p w14:paraId="20966C13" w14:textId="77777777" w:rsidR="005F6BC5" w:rsidRPr="00EF2F9B" w:rsidRDefault="005F6BC5" w:rsidP="0073374D">
      <w:pPr>
        <w:pStyle w:val="ListParagraph"/>
        <w:numPr>
          <w:ilvl w:val="1"/>
          <w:numId w:val="1"/>
        </w:numPr>
        <w:rPr>
          <w:b/>
          <w:sz w:val="28"/>
          <w:szCs w:val="28"/>
        </w:rPr>
      </w:pPr>
      <w:r>
        <w:rPr>
          <w:b/>
        </w:rPr>
        <w:t>User Interface Design</w:t>
      </w:r>
    </w:p>
    <w:p w14:paraId="45BCC72E" w14:textId="77777777" w:rsidR="00EF2F9B" w:rsidRPr="00EF2F9B" w:rsidRDefault="00512555" w:rsidP="00EF2F9B">
      <w:pPr>
        <w:pStyle w:val="ListParagraph"/>
        <w:ind w:left="360"/>
        <w:rPr>
          <w:sz w:val="28"/>
          <w:szCs w:val="28"/>
        </w:rPr>
      </w:pPr>
      <w:r>
        <w:t xml:space="preserve">Most of the software that we will be including is free, open source and already includes well developed user </w:t>
      </w:r>
      <w:r w:rsidR="00E93DBA">
        <w:t>interfaces</w:t>
      </w:r>
      <w:r>
        <w:t xml:space="preserve">. </w:t>
      </w:r>
      <w:r w:rsidR="00E93DBA">
        <w:t>The included hardware (Rubber Ducky, Lan Turtle and WIFI Pineapple) have well developed and supported UI’s</w:t>
      </w:r>
      <w:r w:rsidR="00EF2F9B">
        <w:t xml:space="preserve">. </w:t>
      </w:r>
      <w:r w:rsidR="00E93DBA">
        <w:t xml:space="preserve"> We will be designing the user interfaces for the generated reports and documentation. </w:t>
      </w:r>
    </w:p>
    <w:p w14:paraId="763204FA" w14:textId="77777777" w:rsidR="005F6BC5" w:rsidRPr="00EF2F9B" w:rsidRDefault="005F6BC5" w:rsidP="005F6BC5">
      <w:pPr>
        <w:pStyle w:val="ListParagraph"/>
        <w:numPr>
          <w:ilvl w:val="1"/>
          <w:numId w:val="1"/>
        </w:numPr>
        <w:rPr>
          <w:b/>
          <w:sz w:val="28"/>
          <w:szCs w:val="28"/>
        </w:rPr>
      </w:pPr>
      <w:r>
        <w:rPr>
          <w:b/>
        </w:rPr>
        <w:t>Performance</w:t>
      </w:r>
    </w:p>
    <w:p w14:paraId="77F5DFC8" w14:textId="77777777" w:rsidR="00EF2F9B" w:rsidRPr="00EF2F9B" w:rsidRDefault="0067117D" w:rsidP="00EF2F9B">
      <w:pPr>
        <w:pStyle w:val="ListParagraph"/>
        <w:ind w:left="360"/>
        <w:rPr>
          <w:sz w:val="28"/>
          <w:szCs w:val="28"/>
        </w:rPr>
      </w:pPr>
      <w:r>
        <w:t>Performance</w:t>
      </w:r>
      <w:r w:rsidR="00E93DBA">
        <w:t xml:space="preserve"> of the project will have a pass/fail metric for each test</w:t>
      </w:r>
      <w:r w:rsidR="00EF2F9B">
        <w:t>.</w:t>
      </w:r>
      <w:r w:rsidR="00E93DBA">
        <w:t xml:space="preserve"> Each device and tool should expose a vulnerability that can then be mitigated</w:t>
      </w:r>
      <w:r>
        <w:t xml:space="preserve"> by finding this weakness. We cannot simply attack, we must secure. </w:t>
      </w:r>
    </w:p>
    <w:p w14:paraId="2E96EA54" w14:textId="77777777" w:rsidR="0073374D" w:rsidRPr="0067117D" w:rsidRDefault="0073374D" w:rsidP="005F6BC5">
      <w:pPr>
        <w:pStyle w:val="ListParagraph"/>
        <w:numPr>
          <w:ilvl w:val="1"/>
          <w:numId w:val="1"/>
        </w:numPr>
        <w:rPr>
          <w:b/>
          <w:sz w:val="28"/>
          <w:szCs w:val="28"/>
        </w:rPr>
      </w:pPr>
      <w:r>
        <w:rPr>
          <w:b/>
        </w:rPr>
        <w:t>Section 508  Compliance</w:t>
      </w:r>
    </w:p>
    <w:p w14:paraId="6EA856EE" w14:textId="77777777" w:rsidR="0067117D" w:rsidRPr="0067117D" w:rsidRDefault="0067117D" w:rsidP="0067117D">
      <w:pPr>
        <w:pStyle w:val="ListParagraph"/>
        <w:ind w:left="360"/>
        <w:rPr>
          <w:sz w:val="28"/>
          <w:szCs w:val="28"/>
        </w:rPr>
      </w:pPr>
      <w:r>
        <w:t xml:space="preserve">Non-applicable to hardware and software components. </w:t>
      </w:r>
    </w:p>
    <w:p w14:paraId="4B1BCE10" w14:textId="77777777" w:rsidR="00931817" w:rsidRDefault="00931817" w:rsidP="00931817">
      <w:pPr>
        <w:rPr>
          <w:b/>
          <w:sz w:val="28"/>
          <w:szCs w:val="28"/>
        </w:rPr>
      </w:pPr>
    </w:p>
    <w:p w14:paraId="1532770F" w14:textId="77777777" w:rsidR="00931817" w:rsidRDefault="00931817" w:rsidP="00931817">
      <w:pPr>
        <w:rPr>
          <w:b/>
          <w:sz w:val="28"/>
          <w:szCs w:val="28"/>
        </w:rPr>
      </w:pPr>
    </w:p>
    <w:p w14:paraId="4C0E3CAF" w14:textId="77777777" w:rsidR="003D17BB" w:rsidRDefault="00931817" w:rsidP="003D17BB">
      <w:pPr>
        <w:pStyle w:val="ListParagraph"/>
        <w:numPr>
          <w:ilvl w:val="0"/>
          <w:numId w:val="1"/>
        </w:numPr>
        <w:rPr>
          <w:b/>
          <w:sz w:val="28"/>
          <w:szCs w:val="28"/>
        </w:rPr>
      </w:pPr>
      <w:r w:rsidRPr="00931817">
        <w:rPr>
          <w:b/>
          <w:sz w:val="28"/>
          <w:szCs w:val="28"/>
        </w:rPr>
        <w:lastRenderedPageBreak/>
        <w:t>Produ</w:t>
      </w:r>
      <w:r w:rsidR="003D17BB">
        <w:rPr>
          <w:b/>
          <w:sz w:val="28"/>
          <w:szCs w:val="28"/>
        </w:rPr>
        <w:t>ct Design Specification Checklist</w:t>
      </w:r>
    </w:p>
    <w:p w14:paraId="593AF54B" w14:textId="77777777" w:rsidR="003D17BB" w:rsidRDefault="003D17BB" w:rsidP="003D17BB">
      <w:pPr>
        <w:pStyle w:val="ListParagraph"/>
        <w:numPr>
          <w:ilvl w:val="1"/>
          <w:numId w:val="1"/>
        </w:numPr>
        <w:rPr>
          <w:b/>
          <w:sz w:val="28"/>
          <w:szCs w:val="28"/>
        </w:rPr>
      </w:pPr>
      <w:r>
        <w:rPr>
          <w:b/>
        </w:rPr>
        <w:t>Environment</w:t>
      </w:r>
    </w:p>
    <w:p w14:paraId="45E1116B" w14:textId="77777777" w:rsidR="003D17BB" w:rsidRPr="003D17BB" w:rsidRDefault="003D17BB" w:rsidP="003D17BB">
      <w:pPr>
        <w:pStyle w:val="ListParagraph"/>
        <w:numPr>
          <w:ilvl w:val="2"/>
          <w:numId w:val="1"/>
        </w:numPr>
        <w:rPr>
          <w:b/>
          <w:sz w:val="28"/>
          <w:szCs w:val="28"/>
        </w:rPr>
      </w:pPr>
      <w:r>
        <w:rPr>
          <w:b/>
        </w:rPr>
        <w:t>Transportation</w:t>
      </w:r>
    </w:p>
    <w:p w14:paraId="6666012C" w14:textId="77777777" w:rsidR="003D17BB" w:rsidRPr="003D17BB" w:rsidRDefault="003D17BB" w:rsidP="003D17BB">
      <w:pPr>
        <w:pStyle w:val="ListParagraph"/>
        <w:rPr>
          <w:b/>
          <w:sz w:val="28"/>
          <w:szCs w:val="28"/>
        </w:rPr>
      </w:pPr>
      <w:r>
        <w:t xml:space="preserve">We have a waterproof and shock resistant container for the system that will be used to protect it from environmental hazards to and from the testing site. </w:t>
      </w:r>
      <w:r w:rsidRPr="003D17BB">
        <w:rPr>
          <w:b/>
        </w:rPr>
        <w:t xml:space="preserve"> </w:t>
      </w:r>
    </w:p>
    <w:p w14:paraId="7247E3E0" w14:textId="77777777" w:rsidR="003D17BB" w:rsidRPr="003D17BB" w:rsidRDefault="003D17BB" w:rsidP="003D17BB">
      <w:pPr>
        <w:pStyle w:val="ListParagraph"/>
        <w:numPr>
          <w:ilvl w:val="2"/>
          <w:numId w:val="1"/>
        </w:numPr>
        <w:rPr>
          <w:b/>
          <w:sz w:val="28"/>
          <w:szCs w:val="28"/>
        </w:rPr>
      </w:pPr>
      <w:r>
        <w:rPr>
          <w:b/>
        </w:rPr>
        <w:t>Deployment</w:t>
      </w:r>
    </w:p>
    <w:p w14:paraId="4AFE01FC" w14:textId="77777777" w:rsidR="003D17BB" w:rsidRDefault="003D17BB" w:rsidP="003D17BB">
      <w:pPr>
        <w:pStyle w:val="ListParagraph"/>
      </w:pPr>
      <w:r>
        <w:t>This will be in the clients facilities that will more than likely be climate controlled. Due to the nature of this product these environments will already be conducive to the safe deployment of this system.</w:t>
      </w:r>
    </w:p>
    <w:p w14:paraId="0D9EF2E5" w14:textId="77777777" w:rsidR="00225E89" w:rsidRPr="00225E89" w:rsidRDefault="00225E89" w:rsidP="00225E89">
      <w:pPr>
        <w:pStyle w:val="ListParagraph"/>
        <w:numPr>
          <w:ilvl w:val="1"/>
          <w:numId w:val="1"/>
        </w:numPr>
        <w:rPr>
          <w:b/>
          <w:sz w:val="28"/>
          <w:szCs w:val="28"/>
        </w:rPr>
      </w:pPr>
      <w:r>
        <w:rPr>
          <w:b/>
        </w:rPr>
        <w:t>Target product Cost</w:t>
      </w:r>
    </w:p>
    <w:p w14:paraId="25D90692" w14:textId="77777777" w:rsidR="00225E89" w:rsidRPr="00225E89" w:rsidRDefault="00225E89" w:rsidP="00225E89">
      <w:pPr>
        <w:pStyle w:val="ListParagraph"/>
        <w:numPr>
          <w:ilvl w:val="2"/>
          <w:numId w:val="1"/>
        </w:numPr>
        <w:rPr>
          <w:b/>
          <w:sz w:val="28"/>
          <w:szCs w:val="28"/>
        </w:rPr>
      </w:pPr>
      <w:r>
        <w:rPr>
          <w:b/>
        </w:rPr>
        <w:t>Cost to build</w:t>
      </w:r>
    </w:p>
    <w:p w14:paraId="11DDDE8B" w14:textId="77777777" w:rsidR="00225E89" w:rsidRDefault="00225E89" w:rsidP="00225E89">
      <w:pPr>
        <w:pStyle w:val="ListParagraph"/>
      </w:pPr>
      <w:r>
        <w:t>RubberDucky: $44.99</w:t>
      </w:r>
    </w:p>
    <w:p w14:paraId="07AF2343" w14:textId="77777777" w:rsidR="00225E89" w:rsidRDefault="00225E89" w:rsidP="00225E89">
      <w:pPr>
        <w:pStyle w:val="ListParagraph"/>
      </w:pPr>
      <w:r>
        <w:t>WiFi Pineapple Nano Tactical: $159.99</w:t>
      </w:r>
    </w:p>
    <w:p w14:paraId="64E86D9F" w14:textId="77777777" w:rsidR="00225E89" w:rsidRDefault="00225E89" w:rsidP="00225E89">
      <w:pPr>
        <w:pStyle w:val="ListParagraph"/>
      </w:pPr>
      <w:r>
        <w:t>LAN Turtle: $49.99</w:t>
      </w:r>
    </w:p>
    <w:p w14:paraId="43C25403" w14:textId="77777777" w:rsidR="00225E89" w:rsidRDefault="00225E89" w:rsidP="00225E89">
      <w:pPr>
        <w:pStyle w:val="ListParagraph"/>
      </w:pPr>
      <w:r>
        <w:t>Hack5 Field Kit: $20.00</w:t>
      </w:r>
    </w:p>
    <w:p w14:paraId="111DDC79" w14:textId="77777777" w:rsidR="00225E89" w:rsidRDefault="00225E89" w:rsidP="00225E89">
      <w:pPr>
        <w:pStyle w:val="ListParagraph"/>
      </w:pPr>
      <w:r>
        <w:t>Pelican 1060 Micro Series: $25.00</w:t>
      </w:r>
    </w:p>
    <w:p w14:paraId="419FB838" w14:textId="77777777" w:rsidR="00225E89" w:rsidRPr="00225E89" w:rsidRDefault="00225E89" w:rsidP="00225E89">
      <w:pPr>
        <w:pStyle w:val="ListParagraph"/>
      </w:pPr>
      <w:r>
        <w:t>Estimated R&amp;D cost: $10800.01</w:t>
      </w:r>
    </w:p>
    <w:p w14:paraId="276B00E8" w14:textId="77777777" w:rsidR="00225E89" w:rsidRPr="00372DDF" w:rsidRDefault="00225E89" w:rsidP="00225E89">
      <w:pPr>
        <w:pStyle w:val="ListParagraph"/>
        <w:numPr>
          <w:ilvl w:val="2"/>
          <w:numId w:val="1"/>
        </w:numPr>
        <w:rPr>
          <w:b/>
          <w:sz w:val="28"/>
          <w:szCs w:val="28"/>
        </w:rPr>
      </w:pPr>
      <w:r>
        <w:rPr>
          <w:b/>
        </w:rPr>
        <w:t>Projected MSRP</w:t>
      </w:r>
    </w:p>
    <w:p w14:paraId="4F0E7F79" w14:textId="77777777" w:rsidR="00372DDF" w:rsidRPr="00372DDF" w:rsidRDefault="00372DDF" w:rsidP="00372DDF">
      <w:pPr>
        <w:pStyle w:val="ListParagraph"/>
        <w:rPr>
          <w:sz w:val="28"/>
          <w:szCs w:val="28"/>
        </w:rPr>
      </w:pPr>
      <w:r>
        <w:t>$499.97 + Shipping and Handling</w:t>
      </w:r>
    </w:p>
    <w:p w14:paraId="7A3D31D3" w14:textId="77777777" w:rsidR="00225E89" w:rsidRPr="00372DDF" w:rsidRDefault="00225E89" w:rsidP="003D17BB">
      <w:pPr>
        <w:pStyle w:val="ListParagraph"/>
        <w:numPr>
          <w:ilvl w:val="1"/>
          <w:numId w:val="1"/>
        </w:numPr>
        <w:rPr>
          <w:b/>
          <w:sz w:val="28"/>
          <w:szCs w:val="28"/>
        </w:rPr>
      </w:pPr>
      <w:r>
        <w:rPr>
          <w:b/>
        </w:rPr>
        <w:t>Competition</w:t>
      </w:r>
    </w:p>
    <w:p w14:paraId="18AD68EF" w14:textId="77777777" w:rsidR="00372DDF" w:rsidRPr="003F2C09" w:rsidRDefault="003F2C09" w:rsidP="00372DDF">
      <w:pPr>
        <w:pStyle w:val="ListParagraph"/>
        <w:ind w:left="360"/>
        <w:rPr>
          <w:sz w:val="28"/>
          <w:szCs w:val="28"/>
        </w:rPr>
      </w:pPr>
      <w:r>
        <w:t>None</w:t>
      </w:r>
      <w:r w:rsidR="002C351D">
        <w:t xml:space="preserve"> that we could find.</w:t>
      </w:r>
    </w:p>
    <w:p w14:paraId="4F9F6746" w14:textId="77777777" w:rsidR="009A2139" w:rsidRPr="009A2139" w:rsidRDefault="00225E89" w:rsidP="009A2139">
      <w:pPr>
        <w:pStyle w:val="ListParagraph"/>
        <w:numPr>
          <w:ilvl w:val="1"/>
          <w:numId w:val="1"/>
        </w:numPr>
        <w:rPr>
          <w:b/>
          <w:sz w:val="28"/>
          <w:szCs w:val="28"/>
        </w:rPr>
      </w:pPr>
      <w:r>
        <w:rPr>
          <w:b/>
          <w:sz w:val="28"/>
          <w:szCs w:val="28"/>
        </w:rPr>
        <w:t xml:space="preserve"> </w:t>
      </w:r>
      <w:r w:rsidR="002C351D">
        <w:rPr>
          <w:b/>
        </w:rPr>
        <w:t>Quantity</w:t>
      </w:r>
      <w:r>
        <w:rPr>
          <w:b/>
        </w:rPr>
        <w:t xml:space="preserve"> and Manufacturing</w:t>
      </w:r>
    </w:p>
    <w:p w14:paraId="3149C917" w14:textId="1391334F" w:rsidR="009A2139" w:rsidRPr="009A2139" w:rsidRDefault="009A2139" w:rsidP="009A2139">
      <w:pPr>
        <w:pStyle w:val="ListParagraph"/>
        <w:ind w:left="360"/>
        <w:rPr>
          <w:sz w:val="28"/>
          <w:szCs w:val="28"/>
        </w:rPr>
      </w:pPr>
      <w:r>
        <w:t xml:space="preserve">Manufacturing will be completed to-order, with individual components being purchased from outside sources. </w:t>
      </w:r>
      <w:r w:rsidR="00C874B0">
        <w:t>All of the disparate pieces of the product will be assembled, packaged, and shipped by the team.</w:t>
      </w:r>
    </w:p>
    <w:p w14:paraId="76B436F7" w14:textId="77777777" w:rsidR="00225E89" w:rsidRDefault="00225E89" w:rsidP="003D17BB">
      <w:pPr>
        <w:pStyle w:val="ListParagraph"/>
        <w:numPr>
          <w:ilvl w:val="1"/>
          <w:numId w:val="1"/>
        </w:numPr>
        <w:rPr>
          <w:b/>
        </w:rPr>
      </w:pPr>
      <w:r>
        <w:rPr>
          <w:b/>
          <w:sz w:val="28"/>
          <w:szCs w:val="28"/>
        </w:rPr>
        <w:t xml:space="preserve"> </w:t>
      </w:r>
      <w:r w:rsidRPr="00225E89">
        <w:rPr>
          <w:b/>
        </w:rPr>
        <w:t>Materials</w:t>
      </w:r>
    </w:p>
    <w:p w14:paraId="1F914500" w14:textId="31976DDC" w:rsidR="00E81EA0" w:rsidRPr="00E81EA0" w:rsidRDefault="000E1FC6" w:rsidP="00E81EA0">
      <w:pPr>
        <w:pStyle w:val="ListParagraph"/>
        <w:ind w:left="360"/>
      </w:pPr>
      <w:r>
        <w:t>All instructional materials and relevant legal documentation will be included on a USB drive in the package.</w:t>
      </w:r>
    </w:p>
    <w:p w14:paraId="7AADAA19" w14:textId="77777777" w:rsidR="00225E89" w:rsidRDefault="00225E89" w:rsidP="003D17BB">
      <w:pPr>
        <w:pStyle w:val="ListParagraph"/>
        <w:numPr>
          <w:ilvl w:val="1"/>
          <w:numId w:val="1"/>
        </w:numPr>
        <w:rPr>
          <w:b/>
        </w:rPr>
      </w:pPr>
      <w:r w:rsidRPr="00225E89">
        <w:rPr>
          <w:b/>
        </w:rPr>
        <w:t xml:space="preserve"> Quality and consistency</w:t>
      </w:r>
    </w:p>
    <w:p w14:paraId="242D3425" w14:textId="349B5C85" w:rsidR="00D45AE1" w:rsidRPr="00D45AE1" w:rsidRDefault="001A10FE" w:rsidP="00D45AE1">
      <w:pPr>
        <w:pStyle w:val="ListParagraph"/>
        <w:ind w:left="360"/>
      </w:pPr>
      <w:r>
        <w:t>Every component of the package will be pre-tested to ensure full operability</w:t>
      </w:r>
      <w:r w:rsidR="00984711">
        <w:t xml:space="preserve"> within the specifications defined in this document</w:t>
      </w:r>
      <w:r>
        <w:t>.</w:t>
      </w:r>
      <w:r w:rsidR="00984711">
        <w:t xml:space="preserve"> </w:t>
      </w:r>
      <w:r w:rsidR="00412630">
        <w:t>All devices will be upgraded to the latest versions of their respective firmware and software.</w:t>
      </w:r>
    </w:p>
    <w:p w14:paraId="73637166" w14:textId="77777777" w:rsidR="00225E89" w:rsidRDefault="00225E89" w:rsidP="003D17BB">
      <w:pPr>
        <w:pStyle w:val="ListParagraph"/>
        <w:numPr>
          <w:ilvl w:val="1"/>
          <w:numId w:val="1"/>
        </w:numPr>
        <w:rPr>
          <w:b/>
        </w:rPr>
      </w:pPr>
      <w:r w:rsidRPr="00225E89">
        <w:rPr>
          <w:b/>
        </w:rPr>
        <w:t xml:space="preserve"> Standards</w:t>
      </w:r>
    </w:p>
    <w:p w14:paraId="3EB05EF6" w14:textId="7ECA4AAD" w:rsidR="003F11C1" w:rsidRDefault="007F1892" w:rsidP="007F1892">
      <w:pPr>
        <w:pStyle w:val="ListParagraph"/>
        <w:numPr>
          <w:ilvl w:val="0"/>
          <w:numId w:val="4"/>
        </w:numPr>
      </w:pPr>
      <w:r>
        <w:t>802.11 WIFI Standards</w:t>
      </w:r>
    </w:p>
    <w:p w14:paraId="60172FC0" w14:textId="77777777" w:rsidR="007F1892" w:rsidRDefault="007F1892" w:rsidP="007F1892">
      <w:pPr>
        <w:pStyle w:val="ListParagraph"/>
        <w:numPr>
          <w:ilvl w:val="0"/>
          <w:numId w:val="3"/>
        </w:numPr>
        <w:rPr>
          <w:sz w:val="24"/>
          <w:szCs w:val="24"/>
        </w:rPr>
      </w:pPr>
      <w:r>
        <w:rPr>
          <w:sz w:val="24"/>
          <w:szCs w:val="24"/>
        </w:rPr>
        <w:t>RFC 2196</w:t>
      </w:r>
    </w:p>
    <w:p w14:paraId="748FD341" w14:textId="77777777" w:rsidR="007F1892" w:rsidRDefault="007F1892" w:rsidP="007F1892">
      <w:pPr>
        <w:pStyle w:val="ListParagraph"/>
        <w:numPr>
          <w:ilvl w:val="0"/>
          <w:numId w:val="3"/>
        </w:numPr>
        <w:rPr>
          <w:sz w:val="24"/>
          <w:szCs w:val="24"/>
        </w:rPr>
      </w:pPr>
      <w:r>
        <w:rPr>
          <w:sz w:val="24"/>
          <w:szCs w:val="24"/>
        </w:rPr>
        <w:t>NIST Cybersecurity Framework</w:t>
      </w:r>
    </w:p>
    <w:p w14:paraId="4CA86424" w14:textId="77777777" w:rsidR="007F1892" w:rsidRDefault="007F1892" w:rsidP="007F1892">
      <w:pPr>
        <w:pStyle w:val="ListParagraph"/>
        <w:numPr>
          <w:ilvl w:val="0"/>
          <w:numId w:val="3"/>
        </w:numPr>
        <w:rPr>
          <w:sz w:val="24"/>
          <w:szCs w:val="24"/>
        </w:rPr>
      </w:pPr>
      <w:r>
        <w:rPr>
          <w:sz w:val="24"/>
          <w:szCs w:val="24"/>
        </w:rPr>
        <w:t>ISO/IEC 27000-27003 (Information Security Standard)</w:t>
      </w:r>
    </w:p>
    <w:p w14:paraId="731698E9" w14:textId="77777777" w:rsidR="007F1892" w:rsidRDefault="007F1892" w:rsidP="007F1892">
      <w:pPr>
        <w:pStyle w:val="ListParagraph"/>
        <w:numPr>
          <w:ilvl w:val="0"/>
          <w:numId w:val="3"/>
        </w:numPr>
        <w:rPr>
          <w:sz w:val="24"/>
          <w:szCs w:val="24"/>
        </w:rPr>
      </w:pPr>
      <w:r>
        <w:rPr>
          <w:sz w:val="24"/>
          <w:szCs w:val="24"/>
        </w:rPr>
        <w:t>Gnu General Public License agreement</w:t>
      </w:r>
    </w:p>
    <w:p w14:paraId="34E2A93E" w14:textId="768383F7" w:rsidR="00406E17" w:rsidRDefault="00406E17" w:rsidP="007F1892">
      <w:pPr>
        <w:pStyle w:val="ListParagraph"/>
        <w:numPr>
          <w:ilvl w:val="0"/>
          <w:numId w:val="3"/>
        </w:numPr>
        <w:rPr>
          <w:sz w:val="24"/>
          <w:szCs w:val="24"/>
        </w:rPr>
      </w:pPr>
      <w:r>
        <w:rPr>
          <w:sz w:val="24"/>
          <w:szCs w:val="24"/>
        </w:rPr>
        <w:t>HIPAA</w:t>
      </w:r>
    </w:p>
    <w:p w14:paraId="682149C0" w14:textId="0668D3F9" w:rsidR="007F1892" w:rsidRDefault="00F30709" w:rsidP="00056DC3">
      <w:pPr>
        <w:pStyle w:val="ListParagraph"/>
        <w:numPr>
          <w:ilvl w:val="0"/>
          <w:numId w:val="3"/>
        </w:numPr>
        <w:rPr>
          <w:sz w:val="24"/>
          <w:szCs w:val="24"/>
        </w:rPr>
      </w:pPr>
      <w:r>
        <w:rPr>
          <w:sz w:val="24"/>
          <w:szCs w:val="24"/>
        </w:rPr>
        <w:t>ECPA</w:t>
      </w:r>
    </w:p>
    <w:p w14:paraId="0EA03F31" w14:textId="34A4E8BC" w:rsidR="00E57457" w:rsidRPr="00056DC3" w:rsidRDefault="00E57457" w:rsidP="00056DC3">
      <w:pPr>
        <w:pStyle w:val="ListParagraph"/>
        <w:numPr>
          <w:ilvl w:val="0"/>
          <w:numId w:val="3"/>
        </w:numPr>
        <w:rPr>
          <w:sz w:val="24"/>
          <w:szCs w:val="24"/>
        </w:rPr>
      </w:pPr>
      <w:r>
        <w:rPr>
          <w:sz w:val="24"/>
          <w:szCs w:val="24"/>
        </w:rPr>
        <w:t>RoHS</w:t>
      </w:r>
    </w:p>
    <w:p w14:paraId="7557E20C" w14:textId="2B6D9CC6" w:rsidR="001B78B8" w:rsidRDefault="00225E89" w:rsidP="001B78B8">
      <w:pPr>
        <w:pStyle w:val="ListParagraph"/>
        <w:numPr>
          <w:ilvl w:val="1"/>
          <w:numId w:val="1"/>
        </w:numPr>
        <w:rPr>
          <w:b/>
        </w:rPr>
      </w:pPr>
      <w:r w:rsidRPr="00225E89">
        <w:rPr>
          <w:b/>
        </w:rPr>
        <w:t xml:space="preserve"> </w:t>
      </w:r>
      <w:r w:rsidR="001B78B8" w:rsidRPr="00225E89">
        <w:rPr>
          <w:b/>
        </w:rPr>
        <w:t>P</w:t>
      </w:r>
      <w:r w:rsidRPr="00225E89">
        <w:rPr>
          <w:b/>
        </w:rPr>
        <w:t>atents</w:t>
      </w:r>
    </w:p>
    <w:p w14:paraId="4C36BBFF" w14:textId="77777777" w:rsidR="00B624EA" w:rsidRDefault="00AA33A1" w:rsidP="00AA33A1">
      <w:pPr>
        <w:pStyle w:val="ListParagraph"/>
        <w:ind w:left="360"/>
        <w:rPr>
          <w:i/>
        </w:rPr>
      </w:pPr>
      <w:r>
        <w:rPr>
          <w:i/>
        </w:rPr>
        <w:t xml:space="preserve">Find patent numbers for: </w:t>
      </w:r>
    </w:p>
    <w:p w14:paraId="1E43298E" w14:textId="167A441F" w:rsidR="00B624EA" w:rsidRDefault="00AA33A1" w:rsidP="00B624EA">
      <w:pPr>
        <w:pStyle w:val="ListParagraph"/>
        <w:numPr>
          <w:ilvl w:val="0"/>
          <w:numId w:val="5"/>
        </w:numPr>
      </w:pPr>
      <w:r>
        <w:lastRenderedPageBreak/>
        <w:t>RubberDucky</w:t>
      </w:r>
      <w:r w:rsidR="00BA0897">
        <w:t xml:space="preserve"> </w:t>
      </w:r>
      <w:r w:rsidR="00C57CA5">
        <w:t>–</w:t>
      </w:r>
      <w:r w:rsidR="00BA0897">
        <w:t xml:space="preserve"> </w:t>
      </w:r>
      <w:r w:rsidR="00C57CA5">
        <w:t>US9582445B1</w:t>
      </w:r>
    </w:p>
    <w:p w14:paraId="6646096C" w14:textId="2BA94B01" w:rsidR="00B624EA" w:rsidRDefault="00B624EA" w:rsidP="00B624EA">
      <w:pPr>
        <w:pStyle w:val="ListParagraph"/>
        <w:numPr>
          <w:ilvl w:val="0"/>
          <w:numId w:val="5"/>
        </w:numPr>
      </w:pPr>
      <w:r>
        <w:t>WiFi Pineapple</w:t>
      </w:r>
      <w:r w:rsidR="00623B52">
        <w:t xml:space="preserve"> </w:t>
      </w:r>
      <w:r w:rsidR="003B55E7">
        <w:t xml:space="preserve">Nano Tactical </w:t>
      </w:r>
      <w:r w:rsidR="004842DE">
        <w:t>–</w:t>
      </w:r>
      <w:r w:rsidR="00623B52">
        <w:t xml:space="preserve"> </w:t>
      </w:r>
      <w:r w:rsidR="004842DE">
        <w:t>US9730075B1</w:t>
      </w:r>
    </w:p>
    <w:p w14:paraId="0F869EAB" w14:textId="119AB34C" w:rsidR="00AA33A1" w:rsidRDefault="003B55E7" w:rsidP="00B624EA">
      <w:pPr>
        <w:pStyle w:val="ListParagraph"/>
        <w:numPr>
          <w:ilvl w:val="0"/>
          <w:numId w:val="5"/>
        </w:numPr>
      </w:pPr>
      <w:r>
        <w:t>LAN Turtle</w:t>
      </w:r>
      <w:r>
        <w:t xml:space="preserve"> – US7707348B2</w:t>
      </w:r>
      <w:bookmarkStart w:id="0" w:name="_GoBack"/>
      <w:bookmarkEnd w:id="0"/>
    </w:p>
    <w:p w14:paraId="05E883AD" w14:textId="77777777" w:rsidR="00B624EA" w:rsidRDefault="00AA33A1" w:rsidP="001B78B8">
      <w:pPr>
        <w:pStyle w:val="ListParagraph"/>
        <w:ind w:left="360"/>
        <w:rPr>
          <w:i/>
        </w:rPr>
      </w:pPr>
      <w:r>
        <w:rPr>
          <w:i/>
        </w:rPr>
        <w:t>Patent numbers not needed:</w:t>
      </w:r>
    </w:p>
    <w:p w14:paraId="272410CD" w14:textId="44103261" w:rsidR="001B78B8" w:rsidRPr="00AA33A1" w:rsidRDefault="00AA33A1" w:rsidP="00B624EA">
      <w:pPr>
        <w:pStyle w:val="ListParagraph"/>
        <w:numPr>
          <w:ilvl w:val="0"/>
          <w:numId w:val="6"/>
        </w:numPr>
      </w:pPr>
      <w:r>
        <w:t>Kali Linux</w:t>
      </w:r>
    </w:p>
    <w:p w14:paraId="75922350" w14:textId="77777777" w:rsidR="00225E89" w:rsidRDefault="00225E89" w:rsidP="003D17BB">
      <w:pPr>
        <w:pStyle w:val="ListParagraph"/>
        <w:numPr>
          <w:ilvl w:val="1"/>
          <w:numId w:val="1"/>
        </w:numPr>
        <w:rPr>
          <w:b/>
        </w:rPr>
      </w:pPr>
      <w:r w:rsidRPr="00225E89">
        <w:rPr>
          <w:b/>
        </w:rPr>
        <w:t xml:space="preserve"> Packaging and shipping</w:t>
      </w:r>
    </w:p>
    <w:p w14:paraId="00DE139A" w14:textId="6FF5E07B" w:rsidR="001A7642" w:rsidRPr="0083140A" w:rsidRDefault="0083140A" w:rsidP="001A7642">
      <w:pPr>
        <w:pStyle w:val="ListParagraph"/>
        <w:ind w:left="360"/>
      </w:pPr>
      <w:r>
        <w:t>It will be packaged inside a Pelican 1060 Micro case. This will be contained within a custom designed box</w:t>
      </w:r>
      <w:r w:rsidR="00494A6F">
        <w:t xml:space="preserve"> filled with bubble-wrap to ensure product integrity</w:t>
      </w:r>
      <w:r>
        <w:t>.</w:t>
      </w:r>
      <w:r w:rsidR="00623B52">
        <w:t xml:space="preserve"> We</w:t>
      </w:r>
      <w:r w:rsidR="00093565">
        <w:t xml:space="preserve"> will then physically ship this to the customer via a mailing system. </w:t>
      </w:r>
    </w:p>
    <w:p w14:paraId="0261A8CE" w14:textId="77777777" w:rsidR="00225E89" w:rsidRDefault="00225E89" w:rsidP="003D17BB">
      <w:pPr>
        <w:pStyle w:val="ListParagraph"/>
        <w:numPr>
          <w:ilvl w:val="1"/>
          <w:numId w:val="1"/>
        </w:numPr>
        <w:rPr>
          <w:b/>
        </w:rPr>
      </w:pPr>
      <w:r w:rsidRPr="00225E89">
        <w:rPr>
          <w:b/>
        </w:rPr>
        <w:t xml:space="preserve"> Aesthetics and ergonomics</w:t>
      </w:r>
    </w:p>
    <w:p w14:paraId="46B1BBB4" w14:textId="0EBFB556" w:rsidR="00093565" w:rsidRPr="00910BCC" w:rsidRDefault="00195C28" w:rsidP="00093565">
      <w:pPr>
        <w:pStyle w:val="ListParagraph"/>
        <w:ind w:left="360"/>
      </w:pPr>
      <w:r>
        <w:t>The ae</w:t>
      </w:r>
      <w:r w:rsidR="002C04D3">
        <w:t>sthetics and ergonomics of the product are ideally matched to a penetration testing and cybersecurity testing environment. This is due to the nondescript housing of the hardware and the intuitive software that is utilized.</w:t>
      </w:r>
    </w:p>
    <w:p w14:paraId="77959A4F" w14:textId="77777777" w:rsidR="00225E89" w:rsidRDefault="00225E89" w:rsidP="003D17BB">
      <w:pPr>
        <w:pStyle w:val="ListParagraph"/>
        <w:numPr>
          <w:ilvl w:val="1"/>
          <w:numId w:val="1"/>
        </w:numPr>
        <w:rPr>
          <w:b/>
        </w:rPr>
      </w:pPr>
      <w:r w:rsidRPr="00225E89">
        <w:rPr>
          <w:b/>
        </w:rPr>
        <w:t>Market Constraints</w:t>
      </w:r>
    </w:p>
    <w:p w14:paraId="0A8A9301" w14:textId="6189C2E5" w:rsidR="008A4872" w:rsidRPr="004A363E" w:rsidRDefault="0073496B" w:rsidP="004A363E">
      <w:pPr>
        <w:pStyle w:val="ListParagraph"/>
        <w:ind w:left="360"/>
      </w:pPr>
      <w:r>
        <w:t xml:space="preserve">This specific market does not currently exist, but it overlapped by other existing markets. </w:t>
      </w:r>
      <w:r w:rsidR="002414BE">
        <w:t>The product is ephemeral due to the natural of the attack and defense industry.</w:t>
      </w:r>
      <w:r w:rsidR="00C914BF">
        <w:t xml:space="preserve"> The physical hardware should last </w:t>
      </w:r>
      <w:r w:rsidR="006B3394">
        <w:t xml:space="preserve">1-5 years depending on amount of usage and deployment environment. </w:t>
      </w:r>
      <w:r w:rsidR="00351962">
        <w:t xml:space="preserve">June 2018 is the target release date for the product. </w:t>
      </w:r>
      <w:r w:rsidR="00704223">
        <w:t>Our customers expect effective and easy-to-use penetration testing tools, which allow them to ensure the integrity of their data.</w:t>
      </w:r>
    </w:p>
    <w:p w14:paraId="5EE7DCC3" w14:textId="77777777" w:rsidR="00931817" w:rsidRDefault="00931817" w:rsidP="00931817">
      <w:pPr>
        <w:rPr>
          <w:b/>
          <w:sz w:val="28"/>
          <w:szCs w:val="28"/>
        </w:rPr>
      </w:pPr>
    </w:p>
    <w:p w14:paraId="000D1756" w14:textId="77777777" w:rsidR="00931817" w:rsidRDefault="00931817" w:rsidP="00931817">
      <w:pPr>
        <w:rPr>
          <w:b/>
          <w:sz w:val="28"/>
          <w:szCs w:val="28"/>
        </w:rPr>
      </w:pPr>
    </w:p>
    <w:p w14:paraId="1144E056" w14:textId="77777777" w:rsidR="00931817" w:rsidRDefault="00931817" w:rsidP="00931817">
      <w:pPr>
        <w:rPr>
          <w:b/>
          <w:sz w:val="28"/>
          <w:szCs w:val="28"/>
        </w:rPr>
      </w:pPr>
    </w:p>
    <w:p w14:paraId="1A5F0F86" w14:textId="77777777" w:rsidR="00931817" w:rsidRDefault="00931817" w:rsidP="00931817">
      <w:pPr>
        <w:rPr>
          <w:b/>
          <w:sz w:val="28"/>
          <w:szCs w:val="28"/>
        </w:rPr>
      </w:pPr>
    </w:p>
    <w:p w14:paraId="4BE3455D" w14:textId="77777777" w:rsidR="00931817" w:rsidRDefault="00931817" w:rsidP="00931817">
      <w:pPr>
        <w:rPr>
          <w:b/>
          <w:sz w:val="28"/>
          <w:szCs w:val="28"/>
        </w:rPr>
      </w:pPr>
    </w:p>
    <w:p w14:paraId="68E8E595" w14:textId="77777777" w:rsidR="00931817" w:rsidRDefault="00931817" w:rsidP="00931817">
      <w:pPr>
        <w:rPr>
          <w:b/>
          <w:sz w:val="28"/>
          <w:szCs w:val="28"/>
        </w:rPr>
      </w:pPr>
    </w:p>
    <w:p w14:paraId="49BC62DD" w14:textId="77777777" w:rsidR="00931817" w:rsidRDefault="00931817" w:rsidP="00931817">
      <w:pPr>
        <w:rPr>
          <w:b/>
          <w:sz w:val="28"/>
          <w:szCs w:val="28"/>
        </w:rPr>
      </w:pPr>
    </w:p>
    <w:p w14:paraId="5B299B0A" w14:textId="77777777" w:rsidR="00931817" w:rsidRDefault="00931817" w:rsidP="00931817">
      <w:pPr>
        <w:rPr>
          <w:b/>
          <w:sz w:val="28"/>
          <w:szCs w:val="28"/>
        </w:rPr>
      </w:pPr>
    </w:p>
    <w:p w14:paraId="662DB7E8" w14:textId="77777777" w:rsidR="00931817" w:rsidRDefault="00931817" w:rsidP="00931817">
      <w:pPr>
        <w:rPr>
          <w:b/>
          <w:sz w:val="28"/>
          <w:szCs w:val="28"/>
        </w:rPr>
      </w:pPr>
    </w:p>
    <w:p w14:paraId="02F520FE" w14:textId="77777777" w:rsidR="00931817" w:rsidRDefault="00931817" w:rsidP="00931817">
      <w:pPr>
        <w:rPr>
          <w:b/>
          <w:sz w:val="28"/>
          <w:szCs w:val="28"/>
        </w:rPr>
      </w:pPr>
    </w:p>
    <w:p w14:paraId="10FF5E5C" w14:textId="77777777" w:rsidR="00931817" w:rsidRDefault="00931817" w:rsidP="00931817">
      <w:pPr>
        <w:rPr>
          <w:b/>
          <w:sz w:val="28"/>
          <w:szCs w:val="28"/>
        </w:rPr>
      </w:pPr>
    </w:p>
    <w:p w14:paraId="2FD397BD" w14:textId="77777777" w:rsidR="00931817" w:rsidRDefault="00931817" w:rsidP="00931817">
      <w:pPr>
        <w:rPr>
          <w:b/>
          <w:sz w:val="28"/>
          <w:szCs w:val="28"/>
        </w:rPr>
      </w:pPr>
    </w:p>
    <w:p w14:paraId="6370ED7F" w14:textId="77777777" w:rsidR="00931817" w:rsidRDefault="00931817" w:rsidP="00931817">
      <w:pPr>
        <w:rPr>
          <w:b/>
          <w:sz w:val="28"/>
          <w:szCs w:val="28"/>
        </w:rPr>
      </w:pPr>
    </w:p>
    <w:p w14:paraId="7E54180B" w14:textId="77777777" w:rsidR="00931817" w:rsidRDefault="00931817" w:rsidP="00931817">
      <w:pPr>
        <w:rPr>
          <w:b/>
          <w:sz w:val="28"/>
          <w:szCs w:val="28"/>
        </w:rPr>
      </w:pPr>
    </w:p>
    <w:p w14:paraId="7B2B684F" w14:textId="77777777" w:rsidR="00931817" w:rsidRDefault="00931817" w:rsidP="00931817">
      <w:pPr>
        <w:rPr>
          <w:b/>
          <w:sz w:val="28"/>
          <w:szCs w:val="28"/>
        </w:rPr>
      </w:pPr>
    </w:p>
    <w:p w14:paraId="4B4DAAE4" w14:textId="77777777" w:rsidR="00931817" w:rsidRDefault="00931817" w:rsidP="00931817">
      <w:pPr>
        <w:rPr>
          <w:b/>
          <w:sz w:val="28"/>
          <w:szCs w:val="28"/>
        </w:rPr>
      </w:pPr>
    </w:p>
    <w:p w14:paraId="7DA1C0F8" w14:textId="77777777" w:rsidR="00931817" w:rsidRDefault="00931817" w:rsidP="00931817">
      <w:pPr>
        <w:rPr>
          <w:b/>
          <w:sz w:val="28"/>
          <w:szCs w:val="28"/>
        </w:rPr>
      </w:pPr>
    </w:p>
    <w:p w14:paraId="4174E99F" w14:textId="77777777" w:rsidR="00931817" w:rsidRDefault="00931817" w:rsidP="00931817">
      <w:pPr>
        <w:rPr>
          <w:b/>
          <w:sz w:val="28"/>
          <w:szCs w:val="28"/>
        </w:rPr>
      </w:pPr>
    </w:p>
    <w:p w14:paraId="3D335898" w14:textId="77777777" w:rsidR="00931817" w:rsidRDefault="00931817" w:rsidP="00931817">
      <w:pPr>
        <w:rPr>
          <w:b/>
          <w:sz w:val="28"/>
          <w:szCs w:val="28"/>
        </w:rPr>
      </w:pPr>
    </w:p>
    <w:p w14:paraId="75DAA545" w14:textId="77777777" w:rsidR="00931817" w:rsidRDefault="00931817" w:rsidP="00931817">
      <w:pPr>
        <w:rPr>
          <w:b/>
          <w:sz w:val="28"/>
          <w:szCs w:val="28"/>
        </w:rPr>
      </w:pPr>
    </w:p>
    <w:p w14:paraId="6003310A" w14:textId="77777777" w:rsidR="00931817" w:rsidRDefault="00931817" w:rsidP="00931817">
      <w:pPr>
        <w:rPr>
          <w:b/>
          <w:sz w:val="28"/>
          <w:szCs w:val="28"/>
        </w:rPr>
      </w:pPr>
    </w:p>
    <w:p w14:paraId="757D38E7" w14:textId="77777777" w:rsidR="00931817" w:rsidRDefault="00931817" w:rsidP="00931817">
      <w:pPr>
        <w:rPr>
          <w:b/>
          <w:sz w:val="28"/>
          <w:szCs w:val="28"/>
        </w:rPr>
      </w:pPr>
    </w:p>
    <w:p w14:paraId="5FFCE1D0" w14:textId="77777777" w:rsidR="00931817" w:rsidRDefault="00931817" w:rsidP="00931817">
      <w:pPr>
        <w:rPr>
          <w:b/>
          <w:sz w:val="28"/>
          <w:szCs w:val="28"/>
        </w:rPr>
      </w:pPr>
    </w:p>
    <w:p w14:paraId="036FD7FC" w14:textId="77777777" w:rsidR="00931817" w:rsidRDefault="00931817" w:rsidP="00931817">
      <w:pPr>
        <w:rPr>
          <w:b/>
          <w:sz w:val="28"/>
          <w:szCs w:val="28"/>
        </w:rPr>
      </w:pPr>
      <w:r>
        <w:rPr>
          <w:b/>
          <w:sz w:val="28"/>
          <w:szCs w:val="28"/>
        </w:rPr>
        <w:t>Appendix A: References</w:t>
      </w:r>
    </w:p>
    <w:p w14:paraId="74BD95D7" w14:textId="77777777" w:rsidR="00931817" w:rsidRDefault="00931817" w:rsidP="00931817">
      <w:pPr>
        <w:rPr>
          <w:b/>
          <w:sz w:val="28"/>
          <w:szCs w:val="28"/>
        </w:rPr>
      </w:pPr>
    </w:p>
    <w:p w14:paraId="282A5B42" w14:textId="77777777" w:rsidR="00931817" w:rsidRDefault="00931817" w:rsidP="00931817">
      <w:pPr>
        <w:rPr>
          <w:b/>
          <w:sz w:val="28"/>
          <w:szCs w:val="28"/>
        </w:rPr>
      </w:pPr>
    </w:p>
    <w:p w14:paraId="7BFBBA15" w14:textId="77777777" w:rsidR="00931817" w:rsidRDefault="00931817" w:rsidP="00931817">
      <w:pPr>
        <w:rPr>
          <w:b/>
          <w:sz w:val="28"/>
          <w:szCs w:val="28"/>
        </w:rPr>
      </w:pPr>
    </w:p>
    <w:p w14:paraId="031E9FEF" w14:textId="77777777" w:rsidR="00931817" w:rsidRDefault="00931817" w:rsidP="00931817">
      <w:pPr>
        <w:rPr>
          <w:b/>
          <w:sz w:val="28"/>
          <w:szCs w:val="28"/>
        </w:rPr>
      </w:pPr>
    </w:p>
    <w:p w14:paraId="48EA414E" w14:textId="77777777" w:rsidR="00931817" w:rsidRDefault="00931817" w:rsidP="00931817">
      <w:pPr>
        <w:rPr>
          <w:b/>
          <w:sz w:val="28"/>
          <w:szCs w:val="28"/>
        </w:rPr>
      </w:pPr>
    </w:p>
    <w:p w14:paraId="5DD830FE" w14:textId="77777777" w:rsidR="00931817" w:rsidRDefault="00931817" w:rsidP="00931817">
      <w:pPr>
        <w:rPr>
          <w:b/>
          <w:sz w:val="28"/>
          <w:szCs w:val="28"/>
        </w:rPr>
      </w:pPr>
    </w:p>
    <w:p w14:paraId="49DC6115" w14:textId="77777777" w:rsidR="00931817" w:rsidRDefault="00931817" w:rsidP="00931817">
      <w:pPr>
        <w:rPr>
          <w:b/>
          <w:sz w:val="28"/>
          <w:szCs w:val="28"/>
        </w:rPr>
      </w:pPr>
    </w:p>
    <w:p w14:paraId="2685302E" w14:textId="77777777" w:rsidR="00931817" w:rsidRDefault="00931817" w:rsidP="00931817">
      <w:pPr>
        <w:rPr>
          <w:b/>
          <w:sz w:val="28"/>
          <w:szCs w:val="28"/>
        </w:rPr>
      </w:pPr>
    </w:p>
    <w:p w14:paraId="5E962E79" w14:textId="77777777" w:rsidR="00931817" w:rsidRDefault="00931817" w:rsidP="00931817">
      <w:pPr>
        <w:rPr>
          <w:b/>
          <w:sz w:val="28"/>
          <w:szCs w:val="28"/>
        </w:rPr>
      </w:pPr>
    </w:p>
    <w:p w14:paraId="4281C906" w14:textId="77777777" w:rsidR="00931817" w:rsidRDefault="00931817" w:rsidP="00931817">
      <w:pPr>
        <w:rPr>
          <w:b/>
          <w:sz w:val="28"/>
          <w:szCs w:val="28"/>
        </w:rPr>
      </w:pPr>
    </w:p>
    <w:p w14:paraId="0809C8B2" w14:textId="77777777" w:rsidR="00931817" w:rsidRDefault="00931817" w:rsidP="00931817">
      <w:pPr>
        <w:rPr>
          <w:b/>
          <w:sz w:val="28"/>
          <w:szCs w:val="28"/>
        </w:rPr>
      </w:pPr>
    </w:p>
    <w:p w14:paraId="7A64FC26" w14:textId="77777777" w:rsidR="00931817" w:rsidRDefault="00931817" w:rsidP="00931817">
      <w:pPr>
        <w:rPr>
          <w:b/>
          <w:sz w:val="28"/>
          <w:szCs w:val="28"/>
        </w:rPr>
      </w:pPr>
    </w:p>
    <w:p w14:paraId="0F2A3372" w14:textId="77777777" w:rsidR="00931817" w:rsidRDefault="00931817" w:rsidP="00931817">
      <w:pPr>
        <w:rPr>
          <w:b/>
          <w:sz w:val="28"/>
          <w:szCs w:val="28"/>
        </w:rPr>
      </w:pPr>
    </w:p>
    <w:p w14:paraId="610456C8" w14:textId="77777777" w:rsidR="00931817" w:rsidRDefault="00931817" w:rsidP="00931817">
      <w:pPr>
        <w:rPr>
          <w:b/>
          <w:sz w:val="28"/>
          <w:szCs w:val="28"/>
        </w:rPr>
      </w:pPr>
    </w:p>
    <w:p w14:paraId="7E822399" w14:textId="77777777" w:rsidR="00931817" w:rsidRDefault="00931817" w:rsidP="00931817">
      <w:pPr>
        <w:rPr>
          <w:b/>
          <w:sz w:val="28"/>
          <w:szCs w:val="28"/>
        </w:rPr>
      </w:pPr>
    </w:p>
    <w:p w14:paraId="619CA8D4" w14:textId="77777777" w:rsidR="00931817" w:rsidRDefault="00931817" w:rsidP="00931817">
      <w:pPr>
        <w:rPr>
          <w:b/>
          <w:sz w:val="28"/>
          <w:szCs w:val="28"/>
        </w:rPr>
      </w:pPr>
    </w:p>
    <w:p w14:paraId="5205BDC8" w14:textId="77777777" w:rsidR="00931817" w:rsidRDefault="00931817" w:rsidP="00931817">
      <w:pPr>
        <w:rPr>
          <w:b/>
          <w:sz w:val="28"/>
          <w:szCs w:val="28"/>
        </w:rPr>
      </w:pPr>
    </w:p>
    <w:p w14:paraId="414E89A8" w14:textId="77777777" w:rsidR="00931817" w:rsidRDefault="00931817" w:rsidP="00931817">
      <w:pPr>
        <w:rPr>
          <w:b/>
          <w:sz w:val="28"/>
          <w:szCs w:val="28"/>
        </w:rPr>
      </w:pPr>
    </w:p>
    <w:p w14:paraId="7D03D05D" w14:textId="77777777" w:rsidR="00931817" w:rsidRDefault="00931817" w:rsidP="00931817">
      <w:pPr>
        <w:rPr>
          <w:b/>
          <w:sz w:val="28"/>
          <w:szCs w:val="28"/>
        </w:rPr>
      </w:pPr>
    </w:p>
    <w:p w14:paraId="165D73ED" w14:textId="77777777" w:rsidR="00931817" w:rsidRDefault="00931817" w:rsidP="00931817">
      <w:pPr>
        <w:rPr>
          <w:b/>
          <w:sz w:val="28"/>
          <w:szCs w:val="28"/>
        </w:rPr>
      </w:pPr>
    </w:p>
    <w:p w14:paraId="1A35138E" w14:textId="77777777" w:rsidR="00931817" w:rsidRDefault="00931817" w:rsidP="00931817">
      <w:pPr>
        <w:rPr>
          <w:b/>
          <w:sz w:val="28"/>
          <w:szCs w:val="28"/>
        </w:rPr>
      </w:pPr>
    </w:p>
    <w:p w14:paraId="013BFADE" w14:textId="77777777" w:rsidR="00931817" w:rsidRDefault="00931817" w:rsidP="00931817">
      <w:pPr>
        <w:rPr>
          <w:b/>
          <w:sz w:val="28"/>
          <w:szCs w:val="28"/>
        </w:rPr>
      </w:pPr>
    </w:p>
    <w:p w14:paraId="7513C6AD" w14:textId="77777777" w:rsidR="00931817" w:rsidRDefault="00931817" w:rsidP="00931817">
      <w:pPr>
        <w:rPr>
          <w:b/>
          <w:sz w:val="28"/>
          <w:szCs w:val="28"/>
        </w:rPr>
      </w:pPr>
    </w:p>
    <w:p w14:paraId="12B9C540" w14:textId="77777777" w:rsidR="00931817" w:rsidRPr="00931817" w:rsidRDefault="00931817" w:rsidP="00931817">
      <w:pPr>
        <w:rPr>
          <w:b/>
          <w:sz w:val="28"/>
          <w:szCs w:val="28"/>
        </w:rPr>
      </w:pPr>
      <w:r>
        <w:rPr>
          <w:b/>
          <w:sz w:val="28"/>
          <w:szCs w:val="28"/>
        </w:rPr>
        <w:t>Appendix B: Key Terms</w:t>
      </w:r>
    </w:p>
    <w:sectPr w:rsidR="00931817" w:rsidRPr="0093181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0F801" w14:textId="77777777" w:rsidR="00E11A53" w:rsidRDefault="00E11A53" w:rsidP="00355241">
      <w:pPr>
        <w:spacing w:after="0" w:line="240" w:lineRule="auto"/>
      </w:pPr>
      <w:r>
        <w:separator/>
      </w:r>
    </w:p>
  </w:endnote>
  <w:endnote w:type="continuationSeparator" w:id="0">
    <w:p w14:paraId="2062F1FF" w14:textId="77777777" w:rsidR="00E11A53" w:rsidRDefault="00E11A53" w:rsidP="0035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CF071" w14:textId="77777777" w:rsidR="00225E89" w:rsidRDefault="00225E8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3B55E7">
      <w:rPr>
        <w:noProof/>
        <w:color w:val="5B9BD5" w:themeColor="accent1"/>
      </w:rPr>
      <w:t>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3B55E7">
      <w:rPr>
        <w:noProof/>
        <w:color w:val="5B9BD5" w:themeColor="accent1"/>
      </w:rPr>
      <w:t>10</w:t>
    </w:r>
    <w:r>
      <w:rPr>
        <w:color w:val="5B9BD5" w:themeColor="accent1"/>
      </w:rPr>
      <w:fldChar w:fldCharType="end"/>
    </w:r>
  </w:p>
  <w:p w14:paraId="7A7105A0" w14:textId="77777777" w:rsidR="00225E89" w:rsidRDefault="00225E89" w:rsidP="00355241">
    <w:pPr>
      <w:pStyle w:val="Footer"/>
      <w:jc w:val="center"/>
      <w:rPr>
        <w:color w:val="5B9BD5" w:themeColor="accent1"/>
      </w:rPr>
    </w:pPr>
    <w:r>
      <w:rPr>
        <w:color w:val="5B9BD5" w:themeColor="accent1"/>
      </w:rPr>
      <w:t>[Something later]</w:t>
    </w:r>
  </w:p>
  <w:p w14:paraId="5CF1BE83" w14:textId="77777777" w:rsidR="00225E89" w:rsidRDefault="00225E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534F2" w14:textId="77777777" w:rsidR="00E11A53" w:rsidRDefault="00E11A53" w:rsidP="00355241">
      <w:pPr>
        <w:spacing w:after="0" w:line="240" w:lineRule="auto"/>
      </w:pPr>
      <w:r>
        <w:separator/>
      </w:r>
    </w:p>
  </w:footnote>
  <w:footnote w:type="continuationSeparator" w:id="0">
    <w:p w14:paraId="39BA3ACD" w14:textId="77777777" w:rsidR="00E11A53" w:rsidRDefault="00E11A53" w:rsidP="003552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D52A4" w14:textId="77777777" w:rsidR="00225E89" w:rsidRDefault="00225E89" w:rsidP="00355241">
    <w:pPr>
      <w:pStyle w:val="Header"/>
      <w:jc w:val="center"/>
    </w:pPr>
    <w:r>
      <w:t>Penetration Tester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DCD"/>
    <w:multiLevelType w:val="hybridMultilevel"/>
    <w:tmpl w:val="BA18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9372D"/>
    <w:multiLevelType w:val="hybridMultilevel"/>
    <w:tmpl w:val="F2E4B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DF195E"/>
    <w:multiLevelType w:val="hybridMultilevel"/>
    <w:tmpl w:val="D9E0E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040FF7"/>
    <w:multiLevelType w:val="multilevel"/>
    <w:tmpl w:val="364A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61247C0"/>
    <w:multiLevelType w:val="hybridMultilevel"/>
    <w:tmpl w:val="A61E6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8E06A59"/>
    <w:multiLevelType w:val="hybridMultilevel"/>
    <w:tmpl w:val="5A84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41"/>
    <w:rsid w:val="0000500D"/>
    <w:rsid w:val="00013F66"/>
    <w:rsid w:val="00056DC3"/>
    <w:rsid w:val="000876C4"/>
    <w:rsid w:val="00093565"/>
    <w:rsid w:val="000A68AD"/>
    <w:rsid w:val="000E1FC6"/>
    <w:rsid w:val="001320C5"/>
    <w:rsid w:val="00195C28"/>
    <w:rsid w:val="001A10FE"/>
    <w:rsid w:val="001A7642"/>
    <w:rsid w:val="001B78B8"/>
    <w:rsid w:val="00225E89"/>
    <w:rsid w:val="002414BE"/>
    <w:rsid w:val="002C04D3"/>
    <w:rsid w:val="002C351D"/>
    <w:rsid w:val="002C42D1"/>
    <w:rsid w:val="00301FBC"/>
    <w:rsid w:val="0031552E"/>
    <w:rsid w:val="003451F3"/>
    <w:rsid w:val="00351962"/>
    <w:rsid w:val="00355241"/>
    <w:rsid w:val="00372DDF"/>
    <w:rsid w:val="003B55E7"/>
    <w:rsid w:val="003D17BB"/>
    <w:rsid w:val="003F11C1"/>
    <w:rsid w:val="003F2C09"/>
    <w:rsid w:val="00406E17"/>
    <w:rsid w:val="00412630"/>
    <w:rsid w:val="004842DE"/>
    <w:rsid w:val="00494A6F"/>
    <w:rsid w:val="004A363E"/>
    <w:rsid w:val="00512555"/>
    <w:rsid w:val="005A5695"/>
    <w:rsid w:val="005C5142"/>
    <w:rsid w:val="005C5C8F"/>
    <w:rsid w:val="005D662D"/>
    <w:rsid w:val="005F6BC5"/>
    <w:rsid w:val="00623B52"/>
    <w:rsid w:val="0067117D"/>
    <w:rsid w:val="006911DA"/>
    <w:rsid w:val="006B3394"/>
    <w:rsid w:val="006C53EB"/>
    <w:rsid w:val="006C5BD3"/>
    <w:rsid w:val="00704223"/>
    <w:rsid w:val="00712B84"/>
    <w:rsid w:val="0073374D"/>
    <w:rsid w:val="0073496B"/>
    <w:rsid w:val="007F1892"/>
    <w:rsid w:val="0083140A"/>
    <w:rsid w:val="0083373C"/>
    <w:rsid w:val="008424D0"/>
    <w:rsid w:val="00861348"/>
    <w:rsid w:val="008A4872"/>
    <w:rsid w:val="008E200D"/>
    <w:rsid w:val="00910BCC"/>
    <w:rsid w:val="00931817"/>
    <w:rsid w:val="00984711"/>
    <w:rsid w:val="009A2139"/>
    <w:rsid w:val="00AA33A1"/>
    <w:rsid w:val="00B27878"/>
    <w:rsid w:val="00B624EA"/>
    <w:rsid w:val="00B807A8"/>
    <w:rsid w:val="00BA0897"/>
    <w:rsid w:val="00BA5192"/>
    <w:rsid w:val="00C161C5"/>
    <w:rsid w:val="00C35B30"/>
    <w:rsid w:val="00C51C84"/>
    <w:rsid w:val="00C57CA5"/>
    <w:rsid w:val="00C874B0"/>
    <w:rsid w:val="00C87F8E"/>
    <w:rsid w:val="00C914BF"/>
    <w:rsid w:val="00CC0499"/>
    <w:rsid w:val="00D1416B"/>
    <w:rsid w:val="00D45AE1"/>
    <w:rsid w:val="00D9781F"/>
    <w:rsid w:val="00DC794E"/>
    <w:rsid w:val="00E11A53"/>
    <w:rsid w:val="00E57457"/>
    <w:rsid w:val="00E81EA0"/>
    <w:rsid w:val="00E93DBA"/>
    <w:rsid w:val="00EA6F47"/>
    <w:rsid w:val="00EF2F9B"/>
    <w:rsid w:val="00F062F1"/>
    <w:rsid w:val="00F30709"/>
    <w:rsid w:val="00F54C09"/>
    <w:rsid w:val="00FD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A3E2E"/>
  <w15:chartTrackingRefBased/>
  <w15:docId w15:val="{409BE9E0-ADCC-4F98-B48F-BD41AA9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241"/>
  </w:style>
  <w:style w:type="paragraph" w:styleId="Footer">
    <w:name w:val="footer"/>
    <w:basedOn w:val="Normal"/>
    <w:link w:val="FooterChar"/>
    <w:uiPriority w:val="99"/>
    <w:unhideWhenUsed/>
    <w:rsid w:val="0035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241"/>
  </w:style>
  <w:style w:type="table" w:styleId="TableGrid">
    <w:name w:val="Table Grid"/>
    <w:basedOn w:val="TableNormal"/>
    <w:uiPriority w:val="39"/>
    <w:rsid w:val="00355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5524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52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241"/>
    <w:pPr>
      <w:outlineLvl w:val="9"/>
    </w:pPr>
  </w:style>
  <w:style w:type="paragraph" w:styleId="TOC2">
    <w:name w:val="toc 2"/>
    <w:basedOn w:val="Normal"/>
    <w:next w:val="Normal"/>
    <w:autoRedefine/>
    <w:uiPriority w:val="39"/>
    <w:unhideWhenUsed/>
    <w:rsid w:val="00355241"/>
    <w:pPr>
      <w:spacing w:after="100"/>
      <w:ind w:left="220"/>
    </w:pPr>
    <w:rPr>
      <w:rFonts w:eastAsiaTheme="minorEastAsia" w:cs="Times New Roman"/>
    </w:rPr>
  </w:style>
  <w:style w:type="paragraph" w:styleId="TOC1">
    <w:name w:val="toc 1"/>
    <w:basedOn w:val="Normal"/>
    <w:next w:val="Normal"/>
    <w:autoRedefine/>
    <w:uiPriority w:val="39"/>
    <w:unhideWhenUsed/>
    <w:rsid w:val="00355241"/>
    <w:pPr>
      <w:spacing w:after="100"/>
    </w:pPr>
    <w:rPr>
      <w:rFonts w:eastAsiaTheme="minorEastAsia" w:cs="Times New Roman"/>
    </w:rPr>
  </w:style>
  <w:style w:type="paragraph" w:styleId="TOC3">
    <w:name w:val="toc 3"/>
    <w:basedOn w:val="Normal"/>
    <w:next w:val="Normal"/>
    <w:autoRedefine/>
    <w:uiPriority w:val="39"/>
    <w:unhideWhenUsed/>
    <w:rsid w:val="00355241"/>
    <w:pPr>
      <w:spacing w:after="100"/>
      <w:ind w:left="440"/>
    </w:pPr>
    <w:rPr>
      <w:rFonts w:eastAsiaTheme="minorEastAsia" w:cs="Times New Roman"/>
    </w:rPr>
  </w:style>
  <w:style w:type="paragraph" w:styleId="ListParagraph">
    <w:name w:val="List Paragraph"/>
    <w:basedOn w:val="Normal"/>
    <w:uiPriority w:val="34"/>
    <w:qFormat/>
    <w:rsid w:val="005F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793824">
      <w:bodyDiv w:val="1"/>
      <w:marLeft w:val="0"/>
      <w:marRight w:val="0"/>
      <w:marTop w:val="0"/>
      <w:marBottom w:val="0"/>
      <w:divBdr>
        <w:top w:val="none" w:sz="0" w:space="0" w:color="auto"/>
        <w:left w:val="none" w:sz="0" w:space="0" w:color="auto"/>
        <w:bottom w:val="none" w:sz="0" w:space="0" w:color="auto"/>
        <w:right w:val="none" w:sz="0" w:space="0" w:color="auto"/>
      </w:divBdr>
    </w:div>
    <w:div w:id="14806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8881EB-39FD-9A43-B09A-BAEF2DEE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1383</Words>
  <Characters>7885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Anson Lichtfuss</cp:lastModifiedBy>
  <cp:revision>99</cp:revision>
  <dcterms:created xsi:type="dcterms:W3CDTF">2017-11-07T03:24:00Z</dcterms:created>
  <dcterms:modified xsi:type="dcterms:W3CDTF">2017-12-02T22:17:00Z</dcterms:modified>
</cp:coreProperties>
</file>