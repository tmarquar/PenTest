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AF" w:rsidRDefault="00940869">
      <w:r>
        <w:t>PineAP Primer</w:t>
      </w:r>
    </w:p>
    <w:p w:rsidR="00940869" w:rsidRDefault="00940869">
      <w:pPr>
        <w:rPr>
          <w:b/>
        </w:rPr>
      </w:pPr>
      <w:r>
        <w:rPr>
          <w:b/>
        </w:rPr>
        <w:t>Dashboard</w:t>
      </w:r>
    </w:p>
    <w:p w:rsidR="00940869" w:rsidRDefault="00940869">
      <w:pPr>
        <w:rPr>
          <w:b/>
        </w:rPr>
      </w:pPr>
      <w:r>
        <w:rPr>
          <w:b/>
        </w:rPr>
        <w:t>Recon</w:t>
      </w:r>
    </w:p>
    <w:p w:rsidR="00471D91" w:rsidRDefault="00471D91" w:rsidP="00471D91">
      <w:pPr>
        <w:pStyle w:val="ListParagraph"/>
        <w:numPr>
          <w:ilvl w:val="0"/>
          <w:numId w:val="1"/>
        </w:numPr>
      </w:pPr>
      <w:r>
        <w:t>Scan settings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proofErr w:type="spellStart"/>
      <w:r>
        <w:t>Ap</w:t>
      </w:r>
      <w:bookmarkStart w:id="0" w:name="_GoBack"/>
      <w:bookmarkEnd w:id="0"/>
      <w:proofErr w:type="spellEnd"/>
      <w:r>
        <w:t xml:space="preserve"> only: scans for any wireless access points that are within range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proofErr w:type="spellStart"/>
      <w:proofErr w:type="gramStart"/>
      <w:r>
        <w:t>Ap</w:t>
      </w:r>
      <w:proofErr w:type="spellEnd"/>
      <w:proofErr w:type="gramEnd"/>
      <w:r>
        <w:t xml:space="preserve"> and client: scans for any wireless access points and any clients that are connected to them.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r>
        <w:t>Continuous:  starts a scan for wireless access points and continues to update the scan results every time a certain amount of time has passed as set in the timer.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r>
        <w:t>Timer: sets a specific length of time to scan for wireless access points.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r>
        <w:t>Start and stop button: starts and stops an active scan.</w:t>
      </w:r>
    </w:p>
    <w:p w:rsidR="00471D91" w:rsidRDefault="00471D91" w:rsidP="00471D91">
      <w:pPr>
        <w:pStyle w:val="ListParagraph"/>
        <w:numPr>
          <w:ilvl w:val="0"/>
          <w:numId w:val="1"/>
        </w:numPr>
      </w:pPr>
      <w:r>
        <w:t>Scan results</w:t>
      </w:r>
    </w:p>
    <w:p w:rsidR="00471D91" w:rsidRDefault="00471D91" w:rsidP="00471D91">
      <w:pPr>
        <w:pStyle w:val="ListParagraph"/>
        <w:numPr>
          <w:ilvl w:val="1"/>
          <w:numId w:val="1"/>
        </w:numPr>
      </w:pPr>
      <w:r>
        <w:t>This section displays all of the access points and client information gathered by the scan.</w:t>
      </w:r>
    </w:p>
    <w:p w:rsidR="00471D91" w:rsidRDefault="00AC7F22" w:rsidP="00471D91">
      <w:pPr>
        <w:pStyle w:val="ListParagraph"/>
        <w:numPr>
          <w:ilvl w:val="1"/>
          <w:numId w:val="1"/>
        </w:numPr>
      </w:pPr>
      <w:r>
        <w:t>Unassociated</w:t>
      </w:r>
      <w:r w:rsidR="00471D91">
        <w:t xml:space="preserve"> clients:  a client that </w:t>
      </w:r>
      <w:proofErr w:type="gramStart"/>
      <w:r w:rsidR="00471D91">
        <w:t>is not connected</w:t>
      </w:r>
      <w:proofErr w:type="gramEnd"/>
      <w:r w:rsidR="00471D91">
        <w:t xml:space="preserve"> to an </w:t>
      </w:r>
      <w:r>
        <w:t>access point</w:t>
      </w:r>
      <w:r w:rsidR="00471D91">
        <w:t xml:space="preserve"> but is broadcasting information.</w:t>
      </w:r>
    </w:p>
    <w:p w:rsidR="00E5448A" w:rsidRDefault="00E5448A" w:rsidP="00471D91">
      <w:pPr>
        <w:pStyle w:val="ListParagraph"/>
        <w:numPr>
          <w:ilvl w:val="1"/>
          <w:numId w:val="1"/>
        </w:numPr>
      </w:pPr>
      <w:r>
        <w:t>Mac address dropdown</w:t>
      </w:r>
    </w:p>
    <w:p w:rsidR="00E5448A" w:rsidRPr="00471D91" w:rsidRDefault="00E5448A" w:rsidP="00E5448A">
      <w:pPr>
        <w:pStyle w:val="ListParagraph"/>
        <w:numPr>
          <w:ilvl w:val="2"/>
          <w:numId w:val="1"/>
        </w:numPr>
      </w:pPr>
      <w:r>
        <w:t xml:space="preserve">Allows you to add a specific MAC address to your filters, tracking or </w:t>
      </w:r>
      <w:proofErr w:type="spellStart"/>
      <w:r>
        <w:t>deauthentication</w:t>
      </w:r>
      <w:proofErr w:type="spellEnd"/>
      <w:r>
        <w:t xml:space="preserve"> list.</w:t>
      </w:r>
    </w:p>
    <w:p w:rsidR="00471D91" w:rsidRDefault="00471D91">
      <w:pPr>
        <w:rPr>
          <w:b/>
        </w:rPr>
      </w:pPr>
      <w:r>
        <w:rPr>
          <w:b/>
        </w:rPr>
        <w:t>Clients</w:t>
      </w:r>
    </w:p>
    <w:p w:rsidR="007519AD" w:rsidRPr="007519AD" w:rsidRDefault="007519AD" w:rsidP="007519AD">
      <w:pPr>
        <w:pStyle w:val="ListParagraph"/>
        <w:numPr>
          <w:ilvl w:val="0"/>
          <w:numId w:val="7"/>
        </w:numPr>
        <w:rPr>
          <w:b/>
        </w:rPr>
      </w:pPr>
      <w:r>
        <w:t>Lists all of the clients that have connected to your device.</w:t>
      </w:r>
    </w:p>
    <w:p w:rsidR="007519AD" w:rsidRPr="007519AD" w:rsidRDefault="007519AD" w:rsidP="007519AD">
      <w:pPr>
        <w:pStyle w:val="ListParagraph"/>
        <w:numPr>
          <w:ilvl w:val="1"/>
          <w:numId w:val="7"/>
        </w:numPr>
        <w:rPr>
          <w:b/>
        </w:rPr>
      </w:pPr>
      <w:r>
        <w:t xml:space="preserve">This includes Their MAC address, IP Address, SSID, Hostname and a button to kick them </w:t>
      </w:r>
      <w:proofErr w:type="gramStart"/>
      <w:r>
        <w:t>off of</w:t>
      </w:r>
      <w:proofErr w:type="gramEnd"/>
      <w:r>
        <w:t xml:space="preserve"> your access point.</w:t>
      </w:r>
    </w:p>
    <w:p w:rsidR="00471D91" w:rsidRDefault="00471D91">
      <w:pPr>
        <w:rPr>
          <w:b/>
        </w:rPr>
      </w:pPr>
      <w:r>
        <w:rPr>
          <w:b/>
        </w:rPr>
        <w:t>Filters</w:t>
      </w:r>
    </w:p>
    <w:p w:rsidR="00E5448A" w:rsidRDefault="00E5448A" w:rsidP="00E5448A">
      <w:pPr>
        <w:pStyle w:val="ListParagraph"/>
        <w:numPr>
          <w:ilvl w:val="0"/>
          <w:numId w:val="2"/>
        </w:numPr>
      </w:pPr>
      <w:r>
        <w:t>Client filtering</w:t>
      </w:r>
    </w:p>
    <w:p w:rsidR="00E5448A" w:rsidRDefault="00E5448A" w:rsidP="00E5448A">
      <w:pPr>
        <w:pStyle w:val="ListParagraph"/>
        <w:numPr>
          <w:ilvl w:val="1"/>
          <w:numId w:val="2"/>
        </w:numPr>
      </w:pPr>
      <w:r>
        <w:t>Allow mode</w:t>
      </w:r>
    </w:p>
    <w:p w:rsidR="00E5448A" w:rsidRDefault="00E5448A" w:rsidP="00E5448A">
      <w:pPr>
        <w:pStyle w:val="ListParagraph"/>
        <w:numPr>
          <w:ilvl w:val="2"/>
          <w:numId w:val="2"/>
        </w:numPr>
      </w:pPr>
      <w:r>
        <w:t xml:space="preserve">Only the Client MAC addresses that are in allow mode </w:t>
      </w:r>
      <w:r w:rsidR="00AC7F22">
        <w:t>are able to connect to the Pinea</w:t>
      </w:r>
      <w:r>
        <w:t>pple. This helps to reduce collateral damage.</w:t>
      </w:r>
    </w:p>
    <w:p w:rsidR="00E5448A" w:rsidRDefault="00E5448A" w:rsidP="00E5448A">
      <w:pPr>
        <w:pStyle w:val="ListParagraph"/>
        <w:numPr>
          <w:ilvl w:val="1"/>
          <w:numId w:val="2"/>
        </w:numPr>
      </w:pPr>
      <w:r>
        <w:t>Deny Mode</w:t>
      </w:r>
    </w:p>
    <w:p w:rsidR="00E5448A" w:rsidRDefault="00E5448A" w:rsidP="00E5448A">
      <w:pPr>
        <w:pStyle w:val="ListParagraph"/>
        <w:numPr>
          <w:ilvl w:val="2"/>
          <w:numId w:val="2"/>
        </w:numPr>
      </w:pPr>
      <w:r>
        <w:t>Everyone but the Client MAC addresses that are in deny mode can connect to the Pineapple. This Helps reduce collateral damage.</w:t>
      </w:r>
    </w:p>
    <w:p w:rsidR="00E5448A" w:rsidRPr="00E5448A" w:rsidRDefault="00E5448A" w:rsidP="00E5448A">
      <w:pPr>
        <w:pStyle w:val="ListParagraph"/>
        <w:numPr>
          <w:ilvl w:val="0"/>
          <w:numId w:val="2"/>
        </w:numPr>
      </w:pPr>
      <w:r>
        <w:t xml:space="preserve">SSID </w:t>
      </w:r>
      <w:r w:rsidR="00AC7F22">
        <w:t>Filtering</w:t>
      </w:r>
    </w:p>
    <w:p w:rsidR="00471D91" w:rsidRDefault="00471D91">
      <w:pPr>
        <w:rPr>
          <w:b/>
        </w:rPr>
      </w:pPr>
      <w:r>
        <w:rPr>
          <w:b/>
        </w:rPr>
        <w:t>Modules</w:t>
      </w:r>
    </w:p>
    <w:p w:rsidR="005E18DB" w:rsidRPr="005E18DB" w:rsidRDefault="005E18DB" w:rsidP="005E18DB">
      <w:pPr>
        <w:pStyle w:val="ListParagraph"/>
        <w:numPr>
          <w:ilvl w:val="0"/>
          <w:numId w:val="5"/>
        </w:numPr>
      </w:pPr>
      <w:r>
        <w:t xml:space="preserve">This section of the program houses all of the open source programs that </w:t>
      </w:r>
      <w:proofErr w:type="gramStart"/>
      <w:r>
        <w:t>can be run</w:t>
      </w:r>
      <w:proofErr w:type="gramEnd"/>
      <w:r>
        <w:t xml:space="preserve"> on your pineapple for penetration testing.</w:t>
      </w:r>
    </w:p>
    <w:p w:rsidR="00471D91" w:rsidRDefault="00471D91">
      <w:pPr>
        <w:rPr>
          <w:b/>
        </w:rPr>
      </w:pPr>
      <w:r>
        <w:rPr>
          <w:b/>
        </w:rPr>
        <w:t>PineAP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Allow Associations</w:t>
      </w:r>
    </w:p>
    <w:p w:rsidR="00E5448A" w:rsidRDefault="00E5448A" w:rsidP="00E5448A">
      <w:pPr>
        <w:pStyle w:val="ListParagraph"/>
        <w:numPr>
          <w:ilvl w:val="1"/>
          <w:numId w:val="3"/>
        </w:numPr>
      </w:pPr>
      <w:r>
        <w:lastRenderedPageBreak/>
        <w:t>Allows Clients to connect to the Pineapple</w:t>
      </w:r>
      <w:r w:rsidR="00755533">
        <w:t xml:space="preserve">. </w:t>
      </w:r>
      <w:r w:rsidR="00AC7F22">
        <w:t>Specifically</w:t>
      </w:r>
      <w:r w:rsidR="00755533">
        <w:t xml:space="preserve"> it emulated </w:t>
      </w:r>
      <w:r w:rsidR="00AC7F22">
        <w:t>whatever</w:t>
      </w:r>
      <w:r w:rsidR="00755533">
        <w:t xml:space="preserve"> access point you are trying to connect </w:t>
      </w:r>
      <w:proofErr w:type="gramStart"/>
      <w:r w:rsidR="00755533">
        <w:t>to</w:t>
      </w:r>
      <w:proofErr w:type="gramEnd"/>
      <w:r w:rsidR="00755533">
        <w:t>. Meaning that if you are connecting to WIFI1234 It will say it is WIFI1234 even though it is not.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Log Probes</w:t>
      </w:r>
    </w:p>
    <w:p w:rsidR="00755533" w:rsidRDefault="00755533" w:rsidP="00755533">
      <w:pPr>
        <w:pStyle w:val="ListParagraph"/>
        <w:numPr>
          <w:ilvl w:val="1"/>
          <w:numId w:val="3"/>
        </w:numPr>
      </w:pPr>
      <w:r>
        <w:t xml:space="preserve">Probes are what clients send out to when they are seeking </w:t>
      </w:r>
      <w:r w:rsidR="00AC7F22">
        <w:t>out</w:t>
      </w:r>
      <w:r>
        <w:t xml:space="preserve"> acce</w:t>
      </w:r>
      <w:r w:rsidR="00AC7F22">
        <w:t>s</w:t>
      </w:r>
      <w:r>
        <w:t>s points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Log Associations</w:t>
      </w:r>
    </w:p>
    <w:p w:rsidR="00755533" w:rsidRDefault="00AC7F22" w:rsidP="00755533">
      <w:pPr>
        <w:pStyle w:val="ListParagraph"/>
        <w:numPr>
          <w:ilvl w:val="1"/>
          <w:numId w:val="3"/>
        </w:numPr>
      </w:pPr>
      <w:r>
        <w:t>Associations</w:t>
      </w:r>
      <w:r w:rsidR="00755533">
        <w:t xml:space="preserve"> are comprised of the actual connection information between a client and an access point.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PineAP Daemon</w:t>
      </w:r>
    </w:p>
    <w:p w:rsidR="00755533" w:rsidRDefault="00AC7F22" w:rsidP="00755533">
      <w:pPr>
        <w:pStyle w:val="ListParagraph"/>
        <w:numPr>
          <w:ilvl w:val="1"/>
          <w:numId w:val="3"/>
        </w:numPr>
      </w:pPr>
      <w:r>
        <w:t>Utilizes</w:t>
      </w:r>
      <w:r w:rsidR="00755533">
        <w:t xml:space="preserve"> the second radio on a </w:t>
      </w:r>
      <w:r>
        <w:t>Wi-Fi</w:t>
      </w:r>
      <w:r w:rsidR="00755533">
        <w:t xml:space="preserve"> pineapple for sniffing and injection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Beacon Response</w:t>
      </w:r>
    </w:p>
    <w:p w:rsidR="00755533" w:rsidRDefault="00755533" w:rsidP="00755533">
      <w:pPr>
        <w:pStyle w:val="ListParagraph"/>
        <w:numPr>
          <w:ilvl w:val="1"/>
          <w:numId w:val="3"/>
        </w:numPr>
      </w:pPr>
      <w:r>
        <w:t xml:space="preserve">Reinforces the legitimacy of an access point. </w:t>
      </w:r>
    </w:p>
    <w:p w:rsidR="00E5448A" w:rsidRDefault="00E5448A" w:rsidP="00E5448A">
      <w:pPr>
        <w:pStyle w:val="ListParagraph"/>
        <w:numPr>
          <w:ilvl w:val="1"/>
          <w:numId w:val="3"/>
        </w:numPr>
      </w:pPr>
      <w:r>
        <w:t>Beacon Response Interval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Capture SSID’s to Pool</w:t>
      </w:r>
    </w:p>
    <w:p w:rsidR="00755533" w:rsidRDefault="00755533" w:rsidP="00755533">
      <w:pPr>
        <w:pStyle w:val="ListParagraph"/>
        <w:numPr>
          <w:ilvl w:val="1"/>
          <w:numId w:val="3"/>
        </w:numPr>
      </w:pP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Broadcast SSID Pool</w:t>
      </w:r>
    </w:p>
    <w:p w:rsidR="00E5448A" w:rsidRDefault="00E5448A" w:rsidP="00E5448A">
      <w:pPr>
        <w:pStyle w:val="ListParagraph"/>
        <w:numPr>
          <w:ilvl w:val="1"/>
          <w:numId w:val="3"/>
        </w:numPr>
      </w:pPr>
      <w:r>
        <w:t xml:space="preserve">Broadcast SSID Pool </w:t>
      </w:r>
      <w:r w:rsidR="00AC7F22">
        <w:t>Interval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Source MAC</w:t>
      </w:r>
    </w:p>
    <w:p w:rsidR="005E18DB" w:rsidRDefault="005E18DB" w:rsidP="005E18DB">
      <w:pPr>
        <w:pStyle w:val="ListParagraph"/>
        <w:numPr>
          <w:ilvl w:val="1"/>
          <w:numId w:val="3"/>
        </w:numPr>
      </w:pPr>
      <w:r>
        <w:t xml:space="preserve">The MAC address for the origination of the </w:t>
      </w:r>
      <w:r w:rsidR="00C94A1F">
        <w:t>Wi-Fi</w:t>
      </w:r>
      <w:r>
        <w:t xml:space="preserve"> signal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Target MAC</w:t>
      </w:r>
    </w:p>
    <w:p w:rsidR="005E18DB" w:rsidRDefault="005E18DB" w:rsidP="005E18DB">
      <w:pPr>
        <w:pStyle w:val="ListParagraph"/>
        <w:numPr>
          <w:ilvl w:val="1"/>
          <w:numId w:val="3"/>
        </w:numPr>
      </w:pPr>
      <w:r>
        <w:t>The MAC address for the device you are targeting</w:t>
      </w:r>
    </w:p>
    <w:p w:rsidR="00E5448A" w:rsidRDefault="00E5448A" w:rsidP="00E5448A">
      <w:pPr>
        <w:pStyle w:val="ListParagraph"/>
        <w:numPr>
          <w:ilvl w:val="0"/>
          <w:numId w:val="3"/>
        </w:numPr>
      </w:pPr>
      <w:r>
        <w:t>SSID Pool</w:t>
      </w:r>
    </w:p>
    <w:p w:rsidR="005E18DB" w:rsidRPr="00E5448A" w:rsidRDefault="005E18DB" w:rsidP="005E18DB">
      <w:pPr>
        <w:pStyle w:val="ListParagraph"/>
        <w:numPr>
          <w:ilvl w:val="1"/>
          <w:numId w:val="3"/>
        </w:numPr>
      </w:pPr>
      <w:proofErr w:type="gramStart"/>
      <w:r>
        <w:t>This is a</w:t>
      </w:r>
      <w:r w:rsidR="00C94A1F">
        <w:t xml:space="preserve"> collection of SSID’s </w:t>
      </w:r>
      <w:r>
        <w:t>that you have marked for future use.</w:t>
      </w:r>
      <w:proofErr w:type="gramEnd"/>
    </w:p>
    <w:p w:rsidR="00471D91" w:rsidRDefault="00471D91">
      <w:pPr>
        <w:rPr>
          <w:b/>
        </w:rPr>
      </w:pPr>
      <w:r>
        <w:rPr>
          <w:b/>
        </w:rPr>
        <w:t>Tracking</w:t>
      </w:r>
    </w:p>
    <w:p w:rsidR="00246DD4" w:rsidRDefault="00246DD4" w:rsidP="00246DD4">
      <w:pPr>
        <w:pStyle w:val="ListParagraph"/>
        <w:numPr>
          <w:ilvl w:val="0"/>
          <w:numId w:val="10"/>
        </w:numPr>
      </w:pPr>
      <w:r>
        <w:t>Client Tracking List</w:t>
      </w:r>
    </w:p>
    <w:p w:rsidR="00246DD4" w:rsidRDefault="00246DD4" w:rsidP="00246DD4">
      <w:pPr>
        <w:pStyle w:val="ListParagraph"/>
        <w:numPr>
          <w:ilvl w:val="1"/>
          <w:numId w:val="10"/>
        </w:numPr>
      </w:pPr>
      <w:r>
        <w:t>Lists out all of the active MAC addresses that you are currently gathering information on</w:t>
      </w:r>
    </w:p>
    <w:p w:rsidR="00246DD4" w:rsidRDefault="00246DD4" w:rsidP="00246DD4">
      <w:pPr>
        <w:pStyle w:val="ListParagraph"/>
        <w:numPr>
          <w:ilvl w:val="0"/>
          <w:numId w:val="10"/>
        </w:numPr>
      </w:pPr>
      <w:r>
        <w:t xml:space="preserve"> Tracking script</w:t>
      </w:r>
    </w:p>
    <w:p w:rsidR="00246DD4" w:rsidRPr="00246DD4" w:rsidRDefault="00246DD4" w:rsidP="00246DD4">
      <w:pPr>
        <w:pStyle w:val="ListParagraph"/>
        <w:numPr>
          <w:ilvl w:val="1"/>
          <w:numId w:val="10"/>
        </w:numPr>
      </w:pPr>
      <w:r>
        <w:t>A section for writing customized tracking scripts.</w:t>
      </w:r>
    </w:p>
    <w:p w:rsidR="00471D91" w:rsidRDefault="00471D91">
      <w:pPr>
        <w:rPr>
          <w:b/>
        </w:rPr>
      </w:pPr>
      <w:r>
        <w:rPr>
          <w:b/>
        </w:rPr>
        <w:t>Logging</w:t>
      </w:r>
    </w:p>
    <w:p w:rsidR="007519AD" w:rsidRDefault="007519AD" w:rsidP="007519AD">
      <w:pPr>
        <w:pStyle w:val="ListParagraph"/>
        <w:numPr>
          <w:ilvl w:val="0"/>
          <w:numId w:val="8"/>
        </w:numPr>
      </w:pPr>
      <w:proofErr w:type="spellStart"/>
      <w:r>
        <w:t>Pineapp</w:t>
      </w:r>
      <w:proofErr w:type="spellEnd"/>
      <w:r>
        <w:t xml:space="preserve"> Log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Toggle Display probes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Toggle display associations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Toggle remove duplicate logs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Apply Filter- Button that applies the specifiedfilter to the Event Log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Clear Filter- Clears the filter you selected.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Refresh log- Refreshes the event log, adding any new information</w:t>
      </w:r>
    </w:p>
    <w:p w:rsidR="007519AD" w:rsidRDefault="007519AD" w:rsidP="007519AD">
      <w:pPr>
        <w:pStyle w:val="ListParagraph"/>
        <w:numPr>
          <w:ilvl w:val="1"/>
          <w:numId w:val="8"/>
        </w:numPr>
      </w:pPr>
      <w:r>
        <w:t>Clear Log- clears all information from the log for this session.</w:t>
      </w:r>
    </w:p>
    <w:p w:rsidR="007519AD" w:rsidRPr="007519AD" w:rsidRDefault="007519AD" w:rsidP="007519AD">
      <w:pPr>
        <w:pStyle w:val="ListParagraph"/>
        <w:numPr>
          <w:ilvl w:val="1"/>
          <w:numId w:val="8"/>
        </w:numPr>
      </w:pPr>
      <w:r>
        <w:t>Includes timestamp, What even was logged, The MAC address and the SSID</w:t>
      </w:r>
    </w:p>
    <w:p w:rsidR="00471D91" w:rsidRDefault="00471D91">
      <w:pPr>
        <w:rPr>
          <w:b/>
        </w:rPr>
      </w:pPr>
      <w:r>
        <w:rPr>
          <w:b/>
        </w:rPr>
        <w:t>Reporting</w:t>
      </w:r>
    </w:p>
    <w:p w:rsidR="00246DD4" w:rsidRPr="00C94A1F" w:rsidRDefault="00246DD4" w:rsidP="00246DD4">
      <w:pPr>
        <w:pStyle w:val="ListParagraph"/>
        <w:numPr>
          <w:ilvl w:val="0"/>
          <w:numId w:val="11"/>
        </w:numPr>
      </w:pPr>
      <w:r w:rsidRPr="00C94A1F">
        <w:t>Report configuration</w:t>
      </w:r>
    </w:p>
    <w:p w:rsidR="00246DD4" w:rsidRPr="00C94A1F" w:rsidRDefault="00C94A1F" w:rsidP="00246DD4">
      <w:pPr>
        <w:pStyle w:val="ListParagraph"/>
        <w:numPr>
          <w:ilvl w:val="1"/>
          <w:numId w:val="11"/>
        </w:numPr>
      </w:pPr>
      <w:r w:rsidRPr="00C94A1F">
        <w:t>Generate</w:t>
      </w:r>
      <w:r w:rsidR="00246DD4" w:rsidRPr="00C94A1F">
        <w:t xml:space="preserve"> reports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lastRenderedPageBreak/>
        <w:t xml:space="preserve">Toggles how </w:t>
      </w:r>
      <w:r w:rsidR="00C94A1F" w:rsidRPr="00C94A1F">
        <w:t>often</w:t>
      </w:r>
      <w:r w:rsidRPr="00C94A1F">
        <w:t xml:space="preserve"> you want an automated email to be sent to you with the information gathered by your pineapple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Store report on SD card</w:t>
      </w:r>
    </w:p>
    <w:p w:rsidR="00246DD4" w:rsidRPr="00C94A1F" w:rsidRDefault="00246DD4" w:rsidP="00246DD4">
      <w:pPr>
        <w:pStyle w:val="ListParagraph"/>
        <w:numPr>
          <w:ilvl w:val="3"/>
          <w:numId w:val="11"/>
        </w:numPr>
      </w:pPr>
      <w:r w:rsidRPr="00C94A1F">
        <w:t>This will keep a hard copy on the optional SD card inserted into the Pineapple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Send report Via Email</w:t>
      </w:r>
    </w:p>
    <w:p w:rsidR="00246DD4" w:rsidRPr="00C94A1F" w:rsidRDefault="00246DD4" w:rsidP="00246DD4">
      <w:pPr>
        <w:pStyle w:val="ListParagraph"/>
        <w:numPr>
          <w:ilvl w:val="3"/>
          <w:numId w:val="11"/>
        </w:numPr>
      </w:pPr>
      <w:r w:rsidRPr="00C94A1F">
        <w:t>Toggles the report to be sent via Email</w:t>
      </w:r>
    </w:p>
    <w:p w:rsidR="00246DD4" w:rsidRPr="00C94A1F" w:rsidRDefault="00246DD4" w:rsidP="00246DD4">
      <w:pPr>
        <w:pStyle w:val="ListParagraph"/>
        <w:numPr>
          <w:ilvl w:val="0"/>
          <w:numId w:val="11"/>
        </w:numPr>
      </w:pPr>
      <w:r w:rsidRPr="00C94A1F">
        <w:t>Report Contents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PineAp Log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Toggles</w:t>
      </w:r>
      <w:r w:rsidR="00C94A1F">
        <w:t xml:space="preserve"> the inclusion of the PineA</w:t>
      </w:r>
      <w:r w:rsidRPr="00C94A1F">
        <w:t>p Log in the report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Clear when Done</w:t>
      </w:r>
    </w:p>
    <w:p w:rsidR="00246DD4" w:rsidRPr="00C94A1F" w:rsidRDefault="00C94A1F" w:rsidP="00246DD4">
      <w:pPr>
        <w:pStyle w:val="ListParagraph"/>
        <w:numPr>
          <w:ilvl w:val="2"/>
          <w:numId w:val="11"/>
        </w:numPr>
      </w:pPr>
      <w:r>
        <w:t>Erases the PineA</w:t>
      </w:r>
      <w:r w:rsidR="00246DD4" w:rsidRPr="00C94A1F">
        <w:t>p log when it is sent in the report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PineAp Site Survey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 xml:space="preserve">Scans the location for </w:t>
      </w:r>
      <w:r w:rsidR="00C94A1F" w:rsidRPr="00C94A1F">
        <w:t>Access</w:t>
      </w:r>
      <w:r w:rsidRPr="00C94A1F">
        <w:t xml:space="preserve"> points and clients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The scan can be set to repeat automatically at  given interval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PineAp Pr</w:t>
      </w:r>
      <w:r w:rsidR="00C94A1F">
        <w:t>obing C</w:t>
      </w:r>
      <w:r w:rsidRPr="00C94A1F">
        <w:t>lient Report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 xml:space="preserve">Logs </w:t>
      </w:r>
      <w:r w:rsidR="00C94A1F" w:rsidRPr="00C94A1F">
        <w:t>every time</w:t>
      </w:r>
      <w:r w:rsidRPr="00C94A1F">
        <w:t xml:space="preserve"> a Client sends a probe request to the </w:t>
      </w:r>
      <w:r w:rsidR="00C94A1F" w:rsidRPr="00C94A1F">
        <w:t>Wi-Fi</w:t>
      </w:r>
      <w:r w:rsidRPr="00C94A1F">
        <w:t xml:space="preserve"> Pineapple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PineAp tracked Clients report</w:t>
      </w:r>
    </w:p>
    <w:p w:rsidR="00246DD4" w:rsidRDefault="00246DD4" w:rsidP="00246DD4">
      <w:pPr>
        <w:pStyle w:val="ListParagraph"/>
        <w:numPr>
          <w:ilvl w:val="2"/>
          <w:numId w:val="11"/>
        </w:numPr>
        <w:rPr>
          <w:b/>
        </w:rPr>
      </w:pPr>
      <w:r w:rsidRPr="00C94A1F">
        <w:t xml:space="preserve">Contains all </w:t>
      </w:r>
      <w:r w:rsidR="00C94A1F" w:rsidRPr="00C94A1F">
        <w:t>of</w:t>
      </w:r>
      <w:r w:rsidRPr="00C94A1F">
        <w:t xml:space="preserve"> the information for your tracked Clients</w:t>
      </w:r>
      <w:r>
        <w:rPr>
          <w:b/>
        </w:rPr>
        <w:br/>
      </w:r>
    </w:p>
    <w:p w:rsidR="00246DD4" w:rsidRDefault="00246DD4" w:rsidP="00246DD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Email Configuration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From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What address the email is from email is from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To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The Email address to which the report is being sent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SMTP server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 xml:space="preserve">The simple </w:t>
      </w:r>
      <w:proofErr w:type="gramStart"/>
      <w:r w:rsidRPr="00C94A1F">
        <w:t>mail transfer protocol server</w:t>
      </w:r>
      <w:proofErr w:type="gramEnd"/>
      <w:r w:rsidRPr="00C94A1F">
        <w:t xml:space="preserve"> that is sending the email.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SMTP Port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The simple mail transfer protocol port number that is being used to send the email</w:t>
      </w:r>
    </w:p>
    <w:p w:rsidR="00246DD4" w:rsidRPr="00C94A1F" w:rsidRDefault="00246DD4" w:rsidP="00246DD4">
      <w:pPr>
        <w:pStyle w:val="ListParagraph"/>
        <w:numPr>
          <w:ilvl w:val="1"/>
          <w:numId w:val="11"/>
        </w:numPr>
      </w:pPr>
      <w:r w:rsidRPr="00C94A1F">
        <w:t>Username</w:t>
      </w:r>
    </w:p>
    <w:p w:rsidR="00246DD4" w:rsidRPr="00C94A1F" w:rsidRDefault="00246DD4" w:rsidP="00246DD4">
      <w:pPr>
        <w:pStyle w:val="ListParagraph"/>
        <w:numPr>
          <w:ilvl w:val="2"/>
          <w:numId w:val="11"/>
        </w:numPr>
      </w:pPr>
      <w:r w:rsidRPr="00C94A1F">
        <w:t>The username of the individual sending the report</w:t>
      </w:r>
    </w:p>
    <w:p w:rsidR="00471D91" w:rsidRDefault="00471D91">
      <w:r>
        <w:rPr>
          <w:b/>
        </w:rPr>
        <w:t>Networking</w:t>
      </w:r>
    </w:p>
    <w:p w:rsidR="00983BE4" w:rsidRDefault="00C94A1F" w:rsidP="00983BE4">
      <w:pPr>
        <w:pStyle w:val="ListParagraph"/>
        <w:numPr>
          <w:ilvl w:val="0"/>
          <w:numId w:val="9"/>
        </w:numPr>
      </w:pPr>
      <w:r>
        <w:t xml:space="preserve">Route- </w:t>
      </w:r>
      <w:r w:rsidR="00983BE4">
        <w:t xml:space="preserve">the pathway that your </w:t>
      </w:r>
      <w:r>
        <w:t>Wi-Fi</w:t>
      </w:r>
      <w:r w:rsidR="00983BE4">
        <w:t xml:space="preserve"> pineapple is using to connect to the internet.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proofErr w:type="gramStart"/>
      <w:r>
        <w:t>Can be updated</w:t>
      </w:r>
      <w:proofErr w:type="gramEnd"/>
      <w:r>
        <w:t xml:space="preserve"> via the update route button.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Access point channel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 xml:space="preserve">This is the radio frequency channel that your </w:t>
      </w:r>
      <w:r w:rsidR="00C94A1F">
        <w:t>Wi-Fi</w:t>
      </w:r>
      <w:r>
        <w:t xml:space="preserve"> pineapple if broadcasting on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Open AP SSID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 xml:space="preserve">The SSID associated with the </w:t>
      </w:r>
      <w:r w:rsidR="00C94A1F">
        <w:t>access</w:t>
      </w:r>
      <w:r>
        <w:t xml:space="preserve"> point that your pineapple is emulating. Clients connect </w:t>
      </w:r>
      <w:r w:rsidR="00C94A1F">
        <w:t>to</w:t>
      </w:r>
      <w:r>
        <w:t xml:space="preserve"> this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Hide open AP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>This toggles the client access point between hidden and visible.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Management AP SSID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lastRenderedPageBreak/>
        <w:t xml:space="preserve">This is the access point that you utilize to modify the Open of Client </w:t>
      </w:r>
      <w:r w:rsidR="00C94A1F">
        <w:t>Access</w:t>
      </w:r>
      <w:r>
        <w:t xml:space="preserve"> point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Management AP Key</w:t>
      </w:r>
    </w:p>
    <w:p w:rsidR="00983BE4" w:rsidRDefault="00C94A1F" w:rsidP="00983BE4">
      <w:pPr>
        <w:pStyle w:val="ListParagraph"/>
        <w:numPr>
          <w:ilvl w:val="1"/>
          <w:numId w:val="9"/>
        </w:numPr>
      </w:pPr>
      <w:r>
        <w:t>This is the</w:t>
      </w:r>
      <w:r w:rsidR="00983BE4">
        <w:t xml:space="preserve"> key that secures your Management </w:t>
      </w:r>
      <w:r>
        <w:t>Access point</w:t>
      </w:r>
      <w:r w:rsidR="00983BE4">
        <w:t xml:space="preserve"> from other devices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Disable Management AP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 xml:space="preserve">Toggle </w:t>
      </w:r>
      <w:r w:rsidR="00C94A1F">
        <w:t>whether</w:t>
      </w:r>
      <w:r>
        <w:t xml:space="preserve"> or not your management </w:t>
      </w:r>
      <w:r w:rsidR="00C94A1F">
        <w:t>access</w:t>
      </w:r>
      <w:r>
        <w:t xml:space="preserve"> point is disabled or not</w:t>
      </w:r>
    </w:p>
    <w:p w:rsidR="00983BE4" w:rsidRDefault="00983BE4" w:rsidP="00983BE4">
      <w:pPr>
        <w:pStyle w:val="ListParagraph"/>
        <w:numPr>
          <w:ilvl w:val="0"/>
          <w:numId w:val="9"/>
        </w:numPr>
      </w:pPr>
      <w:r>
        <w:t>Update access point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 xml:space="preserve">Button refreshes all </w:t>
      </w:r>
      <w:r w:rsidR="00C94A1F">
        <w:t>of</w:t>
      </w:r>
      <w:r>
        <w:t xml:space="preserve"> the access point information</w:t>
      </w:r>
    </w:p>
    <w:p w:rsidR="00983BE4" w:rsidRDefault="00C94A1F" w:rsidP="00983BE4">
      <w:pPr>
        <w:pStyle w:val="ListParagraph"/>
        <w:numPr>
          <w:ilvl w:val="0"/>
          <w:numId w:val="9"/>
        </w:numPr>
      </w:pPr>
      <w:r>
        <w:t>Wi-Fi</w:t>
      </w:r>
      <w:r w:rsidR="00983BE4">
        <w:t xml:space="preserve"> Client Mode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>Interface</w:t>
      </w:r>
    </w:p>
    <w:p w:rsidR="00983BE4" w:rsidRDefault="00983BE4" w:rsidP="00983BE4">
      <w:pPr>
        <w:pStyle w:val="ListParagraph"/>
        <w:numPr>
          <w:ilvl w:val="2"/>
          <w:numId w:val="9"/>
        </w:numPr>
      </w:pPr>
      <w:r>
        <w:t>The interface determines what connection your Pineapple is using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>SSID</w:t>
      </w:r>
    </w:p>
    <w:p w:rsidR="00983BE4" w:rsidRDefault="00983BE4" w:rsidP="00983BE4">
      <w:pPr>
        <w:pStyle w:val="ListParagraph"/>
        <w:numPr>
          <w:ilvl w:val="1"/>
          <w:numId w:val="9"/>
        </w:numPr>
      </w:pPr>
      <w:r>
        <w:t>IP</w:t>
      </w:r>
    </w:p>
    <w:p w:rsidR="00983BE4" w:rsidRDefault="00983BE4" w:rsidP="00983BE4">
      <w:pPr>
        <w:pStyle w:val="ListParagraph"/>
        <w:numPr>
          <w:ilvl w:val="2"/>
          <w:numId w:val="9"/>
        </w:numPr>
      </w:pPr>
      <w:r>
        <w:t>Refresh</w:t>
      </w:r>
    </w:p>
    <w:p w:rsidR="00983BE4" w:rsidRDefault="00983BE4" w:rsidP="00983BE4">
      <w:pPr>
        <w:pStyle w:val="ListParagraph"/>
        <w:numPr>
          <w:ilvl w:val="2"/>
          <w:numId w:val="9"/>
        </w:numPr>
      </w:pPr>
      <w:r>
        <w:t>Disconnect</w:t>
      </w:r>
    </w:p>
    <w:p w:rsidR="00083B6C" w:rsidRDefault="00083B6C" w:rsidP="00083B6C">
      <w:pPr>
        <w:pStyle w:val="ListParagraph"/>
        <w:numPr>
          <w:ilvl w:val="0"/>
          <w:numId w:val="9"/>
        </w:numPr>
      </w:pPr>
      <w:r>
        <w:t xml:space="preserve">Mac </w:t>
      </w:r>
      <w:r w:rsidR="00C94A1F">
        <w:t>Addresses</w:t>
      </w:r>
    </w:p>
    <w:p w:rsidR="00083B6C" w:rsidRDefault="00083B6C" w:rsidP="00083B6C">
      <w:pPr>
        <w:pStyle w:val="ListParagraph"/>
        <w:numPr>
          <w:ilvl w:val="1"/>
          <w:numId w:val="9"/>
        </w:numPr>
      </w:pPr>
      <w:r>
        <w:t>Interface</w:t>
      </w:r>
    </w:p>
    <w:p w:rsidR="00083B6C" w:rsidRDefault="00083B6C" w:rsidP="00083B6C">
      <w:pPr>
        <w:pStyle w:val="ListParagraph"/>
        <w:numPr>
          <w:ilvl w:val="2"/>
          <w:numId w:val="9"/>
        </w:numPr>
      </w:pPr>
      <w:r>
        <w:t>The interface determines what connection your Pineapple is using</w:t>
      </w:r>
    </w:p>
    <w:p w:rsidR="00083B6C" w:rsidRDefault="00083B6C" w:rsidP="00083B6C">
      <w:pPr>
        <w:pStyle w:val="ListParagraph"/>
        <w:numPr>
          <w:ilvl w:val="1"/>
          <w:numId w:val="9"/>
        </w:numPr>
      </w:pPr>
      <w:r>
        <w:t>Current MAC address</w:t>
      </w:r>
    </w:p>
    <w:p w:rsidR="00083B6C" w:rsidRDefault="00083B6C" w:rsidP="00083B6C">
      <w:pPr>
        <w:pStyle w:val="ListParagraph"/>
        <w:numPr>
          <w:ilvl w:val="2"/>
          <w:numId w:val="9"/>
        </w:numPr>
      </w:pPr>
      <w:r>
        <w:t>The current MAC address being displayed by your Pineapple</w:t>
      </w:r>
    </w:p>
    <w:p w:rsidR="00083B6C" w:rsidRDefault="00083B6C" w:rsidP="00083B6C">
      <w:pPr>
        <w:pStyle w:val="ListParagraph"/>
        <w:numPr>
          <w:ilvl w:val="1"/>
          <w:numId w:val="9"/>
        </w:numPr>
      </w:pPr>
      <w:r>
        <w:t>New MAC address</w:t>
      </w:r>
    </w:p>
    <w:p w:rsidR="00083B6C" w:rsidRDefault="00083B6C" w:rsidP="00083B6C">
      <w:pPr>
        <w:pStyle w:val="ListParagraph"/>
        <w:numPr>
          <w:ilvl w:val="2"/>
          <w:numId w:val="9"/>
        </w:numPr>
      </w:pPr>
      <w:r>
        <w:t>Set a new Mac address to be displayed by your pineapple</w:t>
      </w:r>
    </w:p>
    <w:p w:rsidR="00083B6C" w:rsidRDefault="00083B6C" w:rsidP="00083B6C">
      <w:pPr>
        <w:pStyle w:val="ListParagraph"/>
        <w:numPr>
          <w:ilvl w:val="3"/>
          <w:numId w:val="9"/>
        </w:numPr>
      </w:pPr>
      <w:r>
        <w:t>This can be a new or random address</w:t>
      </w:r>
    </w:p>
    <w:p w:rsidR="00083B6C" w:rsidRDefault="00083B6C" w:rsidP="00083B6C">
      <w:pPr>
        <w:pStyle w:val="ListParagraph"/>
        <w:numPr>
          <w:ilvl w:val="0"/>
          <w:numId w:val="9"/>
        </w:numPr>
      </w:pPr>
      <w:r>
        <w:t>Advanced</w:t>
      </w:r>
    </w:p>
    <w:p w:rsidR="00083B6C" w:rsidRDefault="00083B6C" w:rsidP="00083B6C">
      <w:pPr>
        <w:pStyle w:val="ListParagraph"/>
        <w:numPr>
          <w:ilvl w:val="1"/>
          <w:numId w:val="9"/>
        </w:numPr>
      </w:pPr>
      <w:r>
        <w:t>You can change the hostname of your pineapple to obscure it.</w:t>
      </w:r>
    </w:p>
    <w:p w:rsidR="00083B6C" w:rsidRPr="00983BE4" w:rsidRDefault="00083B6C" w:rsidP="00083B6C">
      <w:pPr>
        <w:pStyle w:val="ListParagraph"/>
        <w:numPr>
          <w:ilvl w:val="1"/>
          <w:numId w:val="9"/>
        </w:numPr>
      </w:pPr>
      <w:r>
        <w:t>There are also coding options listed</w:t>
      </w:r>
    </w:p>
    <w:p w:rsidR="00471D91" w:rsidRDefault="00471D91">
      <w:pPr>
        <w:rPr>
          <w:b/>
        </w:rPr>
      </w:pPr>
      <w:r>
        <w:rPr>
          <w:b/>
        </w:rPr>
        <w:t>Configuration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>General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Time Zone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Select Time Zone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Custom offset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Old password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New password</w:t>
      </w:r>
    </w:p>
    <w:p w:rsidR="005E18DB" w:rsidRDefault="005E18DB" w:rsidP="005E18DB">
      <w:pPr>
        <w:pStyle w:val="ListParagraph"/>
        <w:numPr>
          <w:ilvl w:val="1"/>
          <w:numId w:val="4"/>
        </w:numPr>
      </w:pPr>
      <w:r>
        <w:t>Repeat password</w:t>
      </w:r>
    </w:p>
    <w:p w:rsidR="005E18DB" w:rsidRDefault="005E18DB" w:rsidP="005E18DB">
      <w:pPr>
        <w:pStyle w:val="ListParagraph"/>
        <w:numPr>
          <w:ilvl w:val="0"/>
          <w:numId w:val="4"/>
        </w:numPr>
      </w:pPr>
      <w:r>
        <w:t>Landing Page</w:t>
      </w:r>
    </w:p>
    <w:p w:rsidR="00083B6C" w:rsidRDefault="005E18DB" w:rsidP="00083B6C">
      <w:pPr>
        <w:pStyle w:val="ListParagraph"/>
        <w:numPr>
          <w:ilvl w:val="1"/>
          <w:numId w:val="4"/>
        </w:numPr>
      </w:pPr>
      <w:r>
        <w:t xml:space="preserve">Anyone who is connecting to your Pineapple will see this web page. It </w:t>
      </w:r>
      <w:proofErr w:type="gramStart"/>
      <w:r>
        <w:t>can be customized</w:t>
      </w:r>
      <w:proofErr w:type="gramEnd"/>
      <w:r>
        <w:t xml:space="preserve"> using PHP.</w:t>
      </w:r>
    </w:p>
    <w:p w:rsidR="00083B6C" w:rsidRDefault="00083B6C" w:rsidP="00083B6C">
      <w:r>
        <w:t>Advanced</w:t>
      </w:r>
    </w:p>
    <w:p w:rsidR="00083B6C" w:rsidRDefault="00083B6C" w:rsidP="00083B6C">
      <w:pPr>
        <w:pStyle w:val="ListParagraph"/>
        <w:numPr>
          <w:ilvl w:val="0"/>
          <w:numId w:val="14"/>
        </w:numPr>
      </w:pPr>
      <w:r>
        <w:t>Resources</w:t>
      </w:r>
    </w:p>
    <w:p w:rsidR="00083B6C" w:rsidRDefault="00083B6C" w:rsidP="00083B6C">
      <w:pPr>
        <w:pStyle w:val="ListParagraph"/>
        <w:numPr>
          <w:ilvl w:val="1"/>
          <w:numId w:val="14"/>
        </w:numPr>
      </w:pPr>
      <w:r>
        <w:t>Contains information about the amount memory utilized on the Pineapple</w:t>
      </w:r>
    </w:p>
    <w:p w:rsidR="00083B6C" w:rsidRDefault="00083B6C" w:rsidP="00083B6C">
      <w:pPr>
        <w:pStyle w:val="ListParagraph"/>
        <w:numPr>
          <w:ilvl w:val="0"/>
          <w:numId w:val="14"/>
        </w:numPr>
      </w:pPr>
      <w:r>
        <w:t>USB</w:t>
      </w:r>
    </w:p>
    <w:p w:rsidR="00083B6C" w:rsidRDefault="00083B6C" w:rsidP="00083B6C">
      <w:pPr>
        <w:pStyle w:val="ListParagraph"/>
        <w:numPr>
          <w:ilvl w:val="1"/>
          <w:numId w:val="14"/>
        </w:numPr>
      </w:pPr>
      <w:r>
        <w:t>Contains information about the communication and connection of your USB connection to the Wi-Fi Pineapple</w:t>
      </w:r>
    </w:p>
    <w:p w:rsidR="00083B6C" w:rsidRDefault="00083B6C" w:rsidP="00083B6C">
      <w:pPr>
        <w:pStyle w:val="ListParagraph"/>
        <w:numPr>
          <w:ilvl w:val="0"/>
          <w:numId w:val="14"/>
        </w:numPr>
      </w:pPr>
      <w:r>
        <w:lastRenderedPageBreak/>
        <w:t>Firmware upgrade</w:t>
      </w:r>
    </w:p>
    <w:p w:rsidR="00083B6C" w:rsidRDefault="00083B6C" w:rsidP="00083B6C">
      <w:pPr>
        <w:pStyle w:val="ListParagraph"/>
        <w:numPr>
          <w:ilvl w:val="1"/>
          <w:numId w:val="14"/>
        </w:numPr>
      </w:pPr>
      <w:r>
        <w:t>Searches for the most up to date firmware available for your Wi-Fi pineapple and installs it</w:t>
      </w:r>
    </w:p>
    <w:p w:rsidR="00083B6C" w:rsidRDefault="00083B6C" w:rsidP="00083B6C">
      <w:pPr>
        <w:pStyle w:val="ListParagraph"/>
        <w:numPr>
          <w:ilvl w:val="0"/>
          <w:numId w:val="14"/>
        </w:numPr>
      </w:pPr>
      <w:r>
        <w:t>CSS</w:t>
      </w:r>
    </w:p>
    <w:p w:rsidR="00083B6C" w:rsidRPr="00083B6C" w:rsidRDefault="00083B6C" w:rsidP="00083B6C">
      <w:pPr>
        <w:pStyle w:val="ListParagraph"/>
        <w:numPr>
          <w:ilvl w:val="1"/>
          <w:numId w:val="14"/>
        </w:numPr>
      </w:pPr>
      <w:r>
        <w:t>Cascading Style Sheets contain the code for the styling and formatting of your webpages for the Pineapple</w:t>
      </w:r>
    </w:p>
    <w:p w:rsidR="00471D91" w:rsidRPr="00940869" w:rsidRDefault="00471D91">
      <w:pPr>
        <w:rPr>
          <w:b/>
        </w:rPr>
      </w:pPr>
      <w:r>
        <w:rPr>
          <w:b/>
        </w:rPr>
        <w:t>Help</w:t>
      </w:r>
    </w:p>
    <w:sectPr w:rsidR="00471D91" w:rsidRPr="0094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A84"/>
    <w:multiLevelType w:val="hybridMultilevel"/>
    <w:tmpl w:val="61FA4F92"/>
    <w:lvl w:ilvl="0" w:tplc="C986B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65E0E"/>
    <w:multiLevelType w:val="hybridMultilevel"/>
    <w:tmpl w:val="7494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64B4"/>
    <w:multiLevelType w:val="hybridMultilevel"/>
    <w:tmpl w:val="ECD079DA"/>
    <w:lvl w:ilvl="0" w:tplc="E0AA7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080841"/>
    <w:multiLevelType w:val="hybridMultilevel"/>
    <w:tmpl w:val="7B96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7AE"/>
    <w:multiLevelType w:val="hybridMultilevel"/>
    <w:tmpl w:val="7886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56D23"/>
    <w:multiLevelType w:val="hybridMultilevel"/>
    <w:tmpl w:val="7BEEE040"/>
    <w:lvl w:ilvl="0" w:tplc="49DA99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4621F0"/>
    <w:multiLevelType w:val="hybridMultilevel"/>
    <w:tmpl w:val="FF7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55F8F"/>
    <w:multiLevelType w:val="hybridMultilevel"/>
    <w:tmpl w:val="57642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605767"/>
    <w:multiLevelType w:val="hybridMultilevel"/>
    <w:tmpl w:val="09E6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62E07"/>
    <w:multiLevelType w:val="hybridMultilevel"/>
    <w:tmpl w:val="4BC0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C0B94"/>
    <w:multiLevelType w:val="hybridMultilevel"/>
    <w:tmpl w:val="841A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732BC"/>
    <w:multiLevelType w:val="hybridMultilevel"/>
    <w:tmpl w:val="228C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75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4511CE4"/>
    <w:multiLevelType w:val="hybridMultilevel"/>
    <w:tmpl w:val="D6D2CF80"/>
    <w:lvl w:ilvl="0" w:tplc="EE164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69"/>
    <w:rsid w:val="00083B6C"/>
    <w:rsid w:val="00246DD4"/>
    <w:rsid w:val="00471D91"/>
    <w:rsid w:val="005E18DB"/>
    <w:rsid w:val="007519AD"/>
    <w:rsid w:val="00755533"/>
    <w:rsid w:val="00940869"/>
    <w:rsid w:val="00983BE4"/>
    <w:rsid w:val="00AC7F22"/>
    <w:rsid w:val="00C808AF"/>
    <w:rsid w:val="00C94A1F"/>
    <w:rsid w:val="00E5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E7A"/>
  <w15:chartTrackingRefBased/>
  <w15:docId w15:val="{74363AF5-564F-4B4B-86E6-75BDA39C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497BAFA1</Template>
  <TotalTime>34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Wild</dc:creator>
  <cp:keywords/>
  <dc:description/>
  <cp:lastModifiedBy>Jacob Wild</cp:lastModifiedBy>
  <cp:revision>3</cp:revision>
  <dcterms:created xsi:type="dcterms:W3CDTF">2018-03-26T20:32:00Z</dcterms:created>
  <dcterms:modified xsi:type="dcterms:W3CDTF">2018-03-26T21:45:00Z</dcterms:modified>
</cp:coreProperties>
</file>